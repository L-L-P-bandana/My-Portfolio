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5FDE0" w14:textId="06FB7A32" w:rsidR="006812DD" w:rsidRPr="00166BB6" w:rsidRDefault="004E5B9E" w:rsidP="002206B2">
      <w:pPr>
        <w:pStyle w:val="Stanowisko"/>
        <w:rPr>
          <w:lang w:val="pl-PL"/>
        </w:rPr>
      </w:pPr>
      <w:r w:rsidRPr="00072C65">
        <w:rPr>
          <w:lang w:val="pl-PL"/>
        </w:rPr>
        <w:t>‍</w:t>
      </w:r>
      <w:bookmarkStart w:id="0" w:name="_Hlk134846990"/>
      <w:bookmarkStart w:id="1" w:name="_Hlk134847048"/>
      <w:sdt>
        <w:sdtPr>
          <w:rPr>
            <w:lang w:val="pl-PL"/>
          </w:rPr>
          <w:alias w:val="Imię i nazwisko"/>
          <w:tag w:val=""/>
          <w:id w:val="1246310863"/>
          <w:placeholder>
            <w:docPart w:val="335B1ADCD1134C16A6FF4A9A053B0316"/>
          </w:placeholder>
          <w:dataBinding w:prefixMappings="xmlns:ns0='http://purl.org/dc/elements/1.1/' xmlns:ns1='http://schemas.openxmlformats.org/package/2006/metadata/core-properties' " w:xpath="/ns1:coreProperties[1]/ns0:creator[1]" w:storeItemID="{6C3C8BC8-F283-45AE-878A-BAB7291924A1}"/>
          <w:text/>
        </w:sdtPr>
        <w:sdtContent>
          <w:r w:rsidR="000D0FEC" w:rsidRPr="00166BB6">
            <w:rPr>
              <w:lang w:val="pl-PL"/>
            </w:rPr>
            <w:t>Luca Pae</w:t>
          </w:r>
        </w:sdtContent>
      </w:sdt>
      <w:bookmarkEnd w:id="0"/>
    </w:p>
    <w:p w14:paraId="5ECAA240" w14:textId="502276EA" w:rsidR="006812DD" w:rsidRPr="00166BB6" w:rsidRDefault="000D0FEC" w:rsidP="00E22ED5">
      <w:pPr>
        <w:pStyle w:val="Nagweksekcji"/>
        <w:spacing w:before="0" w:line="360" w:lineRule="auto"/>
        <w:jc w:val="right"/>
        <w:rPr>
          <w:color w:val="000000" w:themeColor="text1"/>
        </w:rPr>
      </w:pPr>
      <w:r w:rsidRPr="00B13544">
        <w:rPr>
          <w:sz w:val="28"/>
          <w:szCs w:val="28"/>
        </w:rPr>
        <w:t xml:space="preserve">Email: </w:t>
      </w:r>
      <w:r w:rsidRPr="00166BB6">
        <w:rPr>
          <w:color w:val="000000" w:themeColor="text1"/>
        </w:rPr>
        <w:t>thisismypassword@protonmail.com</w:t>
      </w:r>
    </w:p>
    <w:p w14:paraId="19C4B616" w14:textId="053BD868" w:rsidR="00DB4440" w:rsidRDefault="00DB4440" w:rsidP="007B337F">
      <w:pPr>
        <w:pStyle w:val="Nagweksekcji"/>
        <w:spacing w:before="0" w:after="0" w:line="360" w:lineRule="auto"/>
        <w:rPr>
          <w:sz w:val="28"/>
          <w:szCs w:val="28"/>
        </w:rPr>
      </w:pPr>
      <w:r>
        <w:rPr>
          <w:sz w:val="28"/>
          <w:szCs w:val="28"/>
        </w:rPr>
        <w:t>My Objective</w:t>
      </w:r>
    </w:p>
    <w:p w14:paraId="6620223C" w14:textId="0B906E1A" w:rsidR="006F142C" w:rsidRPr="00047AD6" w:rsidRDefault="00DB4440" w:rsidP="006F142C">
      <w:pPr>
        <w:rPr>
          <w:sz w:val="20"/>
        </w:rPr>
      </w:pPr>
      <w:r w:rsidRPr="00047AD6">
        <w:rPr>
          <w:sz w:val="20"/>
        </w:rPr>
        <w:t>I am a</w:t>
      </w:r>
      <w:r w:rsidR="00B05C07" w:rsidRPr="00047AD6">
        <w:rPr>
          <w:sz w:val="20"/>
        </w:rPr>
        <w:t xml:space="preserve"> </w:t>
      </w:r>
      <w:r w:rsidRPr="00047AD6">
        <w:rPr>
          <w:sz w:val="20"/>
        </w:rPr>
        <w:t xml:space="preserve">graduate in web design &amp; development who is looking to take their first step towards a long &amp; fruitful career as a </w:t>
      </w:r>
      <w:r w:rsidR="00573779" w:rsidRPr="00047AD6">
        <w:rPr>
          <w:sz w:val="20"/>
        </w:rPr>
        <w:t>front-end</w:t>
      </w:r>
      <w:r w:rsidRPr="00047AD6">
        <w:rPr>
          <w:sz w:val="20"/>
        </w:rPr>
        <w:t xml:space="preserve"> web developer, with an aims to ultimately graduate into a full stack role. My education &amp; independent studies have afforded me with an excellent understanding of fundamental HTML, CSS, JavaScript, PHP &amp; Python, alongside accompanying frameworks/libraries such as React, Vue</w:t>
      </w:r>
      <w:r w:rsidR="00A334D1" w:rsidRPr="00047AD6">
        <w:rPr>
          <w:sz w:val="20"/>
        </w:rPr>
        <w:t xml:space="preserve">, Bootstrap &amp; </w:t>
      </w:r>
      <w:r w:rsidRPr="00047AD6">
        <w:rPr>
          <w:sz w:val="20"/>
        </w:rPr>
        <w:t>Tailwind. I also am familiar with back-end database software such as MySQLi &amp; MongoDB</w:t>
      </w:r>
      <w:r w:rsidR="00573779" w:rsidRPr="00047AD6">
        <w:rPr>
          <w:sz w:val="20"/>
        </w:rPr>
        <w:t>.</w:t>
      </w:r>
    </w:p>
    <w:p w14:paraId="7AC2C25C" w14:textId="77777777" w:rsidR="00843457" w:rsidRPr="00DC7D64" w:rsidRDefault="00843457" w:rsidP="00843457">
      <w:pPr>
        <w:pStyle w:val="Nagweksekcji"/>
        <w:rPr>
          <w:sz w:val="28"/>
          <w:szCs w:val="28"/>
          <w:lang w:val="en-GB"/>
        </w:rPr>
      </w:pPr>
      <w:r>
        <w:rPr>
          <w:sz w:val="28"/>
          <w:szCs w:val="28"/>
          <w:lang w:val="en-GB"/>
        </w:rPr>
        <w:t>Skills</w:t>
      </w:r>
      <w:r w:rsidRPr="00DC7D64">
        <w:rPr>
          <w:sz w:val="28"/>
          <w:szCs w:val="28"/>
          <w:lang w:val="en-GB"/>
        </w:rPr>
        <w:t xml:space="preserve">                            </w:t>
      </w:r>
      <w:r>
        <w:rPr>
          <w:sz w:val="28"/>
          <w:szCs w:val="28"/>
          <w:lang w:val="en-GB"/>
        </w:rPr>
        <w:t xml:space="preserve">  </w:t>
      </w:r>
      <w:r w:rsidRPr="00DC7D64">
        <w:rPr>
          <w:sz w:val="28"/>
          <w:szCs w:val="28"/>
          <w:lang w:val="en-GB"/>
        </w:rPr>
        <w:t xml:space="preserve">  </w:t>
      </w:r>
    </w:p>
    <w:p w14:paraId="7CA255CE" w14:textId="78F6B0BE" w:rsidR="00843457" w:rsidRPr="00843457" w:rsidRDefault="00843457" w:rsidP="006F142C">
      <w:pPr>
        <w:rPr>
          <w:sz w:val="20"/>
          <w:lang w:val="en-GB"/>
        </w:rPr>
      </w:pPr>
      <w:r>
        <w:rPr>
          <w:sz w:val="20"/>
          <w:lang w:val="en-GB"/>
        </w:rPr>
        <w:t xml:space="preserve">Html, CSS, JavaScript, Ruby, PHP, Python.            </w:t>
      </w:r>
      <w:r>
        <w:rPr>
          <w:sz w:val="20"/>
          <w:lang w:val="en-GB"/>
        </w:rPr>
        <w:br/>
        <w:t>React, Vue, Tailwind, Bootstrap.</w:t>
      </w:r>
      <w:r>
        <w:rPr>
          <w:sz w:val="20"/>
          <w:lang w:val="en-GB"/>
        </w:rPr>
        <w:br/>
        <w:t>MySQLi, SQLite, MongoDB.</w:t>
      </w:r>
      <w:r>
        <w:rPr>
          <w:sz w:val="20"/>
          <w:lang w:val="en-GB"/>
        </w:rPr>
        <w:br/>
        <w:t xml:space="preserve">Google AdWords.                  </w:t>
      </w:r>
      <w:r w:rsidR="00F604CA">
        <w:rPr>
          <w:sz w:val="20"/>
          <w:lang w:val="en-GB"/>
        </w:rPr>
        <w:br/>
      </w:r>
    </w:p>
    <w:p w14:paraId="3F659857" w14:textId="77777777" w:rsidR="00B13544" w:rsidRPr="00B13544" w:rsidRDefault="00A86926" w:rsidP="007136BF">
      <w:pPr>
        <w:pStyle w:val="Nagweksekcji"/>
        <w:spacing w:before="0"/>
        <w:rPr>
          <w:sz w:val="28"/>
          <w:szCs w:val="28"/>
          <w:lang w:val="en-GB"/>
        </w:rPr>
      </w:pPr>
      <w:r w:rsidRPr="00B13544">
        <w:rPr>
          <w:sz w:val="28"/>
          <w:szCs w:val="28"/>
          <w:lang w:val="en-GB"/>
        </w:rPr>
        <w:t xml:space="preserve">Employment </w:t>
      </w:r>
      <w:r w:rsidR="00C93290" w:rsidRPr="00B13544">
        <w:rPr>
          <w:sz w:val="28"/>
          <w:szCs w:val="28"/>
          <w:lang w:val="en-GB"/>
        </w:rPr>
        <w:t>Histor</w:t>
      </w:r>
      <w:r w:rsidR="00B13544" w:rsidRPr="00B13544">
        <w:rPr>
          <w:sz w:val="28"/>
          <w:szCs w:val="28"/>
          <w:lang w:val="en-GB"/>
        </w:rPr>
        <w:t>y</w:t>
      </w:r>
    </w:p>
    <w:p w14:paraId="6AEE61A6" w14:textId="038DD7EF" w:rsidR="00BD7EFA" w:rsidRPr="007136BF" w:rsidRDefault="00B13544" w:rsidP="00B13544">
      <w:pPr>
        <w:pStyle w:val="Podsekcja"/>
        <w:rPr>
          <w:color w:val="83CCD8" w:themeColor="accent1" w:themeTint="99"/>
          <w:sz w:val="22"/>
          <w:szCs w:val="22"/>
          <w:lang w:val="en-GB"/>
        </w:rPr>
      </w:pPr>
      <w:r w:rsidRPr="007136BF">
        <w:rPr>
          <w:color w:val="669748" w:themeColor="accent2" w:themeShade="BF"/>
          <w:sz w:val="22"/>
          <w:szCs w:val="22"/>
          <w:lang w:val="en-GB"/>
        </w:rPr>
        <w:t>Career Related employment</w:t>
      </w:r>
      <w:r w:rsidR="00046E29" w:rsidRPr="007136BF">
        <w:rPr>
          <w:color w:val="83CCD8" w:themeColor="accent1" w:themeTint="99"/>
          <w:sz w:val="22"/>
          <w:szCs w:val="22"/>
          <w:lang w:val="en-GB"/>
        </w:rPr>
        <w:br/>
      </w:r>
    </w:p>
    <w:p w14:paraId="0C9B429D" w14:textId="3898924A" w:rsidR="00C142CD" w:rsidRPr="00166BB6" w:rsidRDefault="00C142CD" w:rsidP="00C142CD">
      <w:pPr>
        <w:pStyle w:val="Podsekcja"/>
        <w:spacing w:before="0" w:after="0" w:line="360" w:lineRule="auto"/>
        <w:rPr>
          <w:sz w:val="20"/>
          <w:lang w:val="en-GB"/>
        </w:rPr>
      </w:pPr>
      <w:r w:rsidRPr="00585D1A">
        <w:rPr>
          <w:caps w:val="0"/>
          <w:sz w:val="24"/>
          <w:szCs w:val="24"/>
          <w:lang w:val="en-GB"/>
        </w:rPr>
        <w:t>Intern Web Developer</w:t>
      </w:r>
      <w:r w:rsidR="009B063A" w:rsidRPr="00585D1A">
        <w:rPr>
          <w:caps w:val="0"/>
          <w:sz w:val="22"/>
          <w:szCs w:val="22"/>
          <w:lang w:val="en-GB"/>
        </w:rPr>
        <w:t xml:space="preserve">  </w:t>
      </w:r>
      <w:r w:rsidRPr="00585D1A">
        <w:rPr>
          <w:caps w:val="0"/>
          <w:sz w:val="20"/>
          <w:lang w:val="en-GB"/>
        </w:rPr>
        <w:t xml:space="preserve">                                                                                         </w:t>
      </w:r>
      <w:r w:rsidR="00166BB6" w:rsidRPr="00585D1A">
        <w:rPr>
          <w:caps w:val="0"/>
          <w:sz w:val="20"/>
          <w:lang w:val="en-GB"/>
        </w:rPr>
        <w:t xml:space="preserve">       </w:t>
      </w:r>
      <w:r w:rsidRPr="00585D1A">
        <w:rPr>
          <w:caps w:val="0"/>
          <w:sz w:val="20"/>
          <w:lang w:val="en-GB"/>
        </w:rPr>
        <w:t xml:space="preserve"> </w:t>
      </w:r>
      <w:r w:rsidRPr="00166BB6">
        <w:rPr>
          <w:caps w:val="0"/>
          <w:sz w:val="20"/>
          <w:lang w:val="en-GB"/>
        </w:rPr>
        <w:t>From March 2023 to May 2023.</w:t>
      </w:r>
      <w:r w:rsidRPr="00166BB6">
        <w:rPr>
          <w:sz w:val="20"/>
          <w:lang w:val="en-GB"/>
        </w:rPr>
        <w:br/>
      </w:r>
      <w:r w:rsidR="00950D1D" w:rsidRPr="00166BB6">
        <w:rPr>
          <w:caps w:val="0"/>
          <w:sz w:val="20"/>
          <w:lang w:val="en-GB"/>
        </w:rPr>
        <w:t>COSLA</w:t>
      </w:r>
      <w:r w:rsidRPr="00166BB6">
        <w:rPr>
          <w:caps w:val="0"/>
          <w:sz w:val="20"/>
          <w:lang w:val="en-GB"/>
        </w:rPr>
        <w:t xml:space="preserve"> (</w:t>
      </w:r>
      <w:r w:rsidR="00084694" w:rsidRPr="00166BB6">
        <w:rPr>
          <w:caps w:val="0"/>
          <w:sz w:val="20"/>
          <w:lang w:val="en-GB"/>
        </w:rPr>
        <w:t>Voice of Scotland's 32 councils, promotes local decision-making and service</w:t>
      </w:r>
      <w:r w:rsidRPr="00166BB6">
        <w:rPr>
          <w:caps w:val="0"/>
          <w:sz w:val="20"/>
          <w:lang w:val="en-GB"/>
        </w:rPr>
        <w:t>).</w:t>
      </w:r>
    </w:p>
    <w:p w14:paraId="1DEC5EA0" w14:textId="3AB0B979" w:rsidR="00950D1D" w:rsidRPr="007136BF" w:rsidRDefault="00950D1D" w:rsidP="00C142CD">
      <w:pPr>
        <w:pStyle w:val="Podsekcja"/>
        <w:spacing w:before="0" w:after="0" w:line="360" w:lineRule="auto"/>
        <w:ind w:right="400"/>
        <w:rPr>
          <w:b w:val="0"/>
          <w:caps w:val="0"/>
          <w:color w:val="000000" w:themeColor="text1"/>
          <w:sz w:val="20"/>
          <w:lang w:val="en-GB"/>
        </w:rPr>
      </w:pPr>
      <w:r w:rsidRPr="00166BB6">
        <w:rPr>
          <w:b w:val="0"/>
          <w:caps w:val="0"/>
          <w:color w:val="000000" w:themeColor="text1"/>
          <w:sz w:val="20"/>
          <w:lang w:val="en-GB"/>
        </w:rPr>
        <w:t>19 Haymarket Yards, Edinburgh EH12 5BH</w:t>
      </w:r>
      <w:r w:rsidR="007136BF">
        <w:rPr>
          <w:b w:val="0"/>
          <w:caps w:val="0"/>
          <w:color w:val="000000" w:themeColor="text1"/>
          <w:sz w:val="20"/>
          <w:lang w:val="en-GB"/>
        </w:rPr>
        <w:br/>
      </w:r>
    </w:p>
    <w:p w14:paraId="1DE56C29" w14:textId="77777777" w:rsidR="00C142CD" w:rsidRPr="00D73EE8" w:rsidRDefault="00C142CD" w:rsidP="00C142CD">
      <w:pPr>
        <w:pStyle w:val="Listapunktowana1"/>
        <w:numPr>
          <w:ilvl w:val="0"/>
          <w:numId w:val="0"/>
        </w:numPr>
        <w:spacing w:after="0"/>
        <w:jc w:val="both"/>
        <w:rPr>
          <w:sz w:val="22"/>
          <w:szCs w:val="22"/>
          <w:lang w:val="en-GB"/>
        </w:rPr>
      </w:pPr>
      <w:r w:rsidRPr="00B55650">
        <w:rPr>
          <w:color w:val="E06B08" w:themeColor="accent6" w:themeShade="BF"/>
          <w:sz w:val="22"/>
          <w:szCs w:val="22"/>
          <w:lang w:val="en-GB"/>
        </w:rPr>
        <w:t xml:space="preserve">Responsibilities: </w:t>
      </w:r>
      <w:r w:rsidRPr="00D73EE8">
        <w:rPr>
          <w:sz w:val="22"/>
          <w:szCs w:val="22"/>
          <w:lang w:val="en-GB"/>
        </w:rPr>
        <w:br/>
      </w:r>
    </w:p>
    <w:p w14:paraId="0573326C" w14:textId="752A198F" w:rsidR="00C142CD" w:rsidRPr="00166BB6" w:rsidRDefault="00084694" w:rsidP="00C142CD">
      <w:pPr>
        <w:pStyle w:val="Listapunktowana1"/>
        <w:numPr>
          <w:ilvl w:val="0"/>
          <w:numId w:val="0"/>
        </w:numPr>
        <w:spacing w:after="0"/>
        <w:jc w:val="both"/>
        <w:rPr>
          <w:sz w:val="20"/>
          <w:lang w:val="en-GB"/>
        </w:rPr>
      </w:pPr>
      <w:r w:rsidRPr="00166BB6">
        <w:rPr>
          <w:sz w:val="20"/>
          <w:lang w:val="en-GB"/>
        </w:rPr>
        <w:t xml:space="preserve">This internship saw me cloning the COSLA Digital website onto my local development environment, making changes to </w:t>
      </w:r>
      <w:r w:rsidR="00166BB6" w:rsidRPr="00166BB6">
        <w:rPr>
          <w:sz w:val="20"/>
          <w:lang w:val="en-GB"/>
        </w:rPr>
        <w:t>its</w:t>
      </w:r>
      <w:r w:rsidRPr="00166BB6">
        <w:rPr>
          <w:sz w:val="20"/>
          <w:lang w:val="en-GB"/>
        </w:rPr>
        <w:t xml:space="preserve"> code in accordance with coming up with solutions to problems found or new features requested on our shared issues board, and then deploying the successful fixes into my personal live site, after which we would make an upwards request for approval of my solutions on the main website via GitHub, reiterating this whole process again for sequential issues.</w:t>
      </w:r>
    </w:p>
    <w:p w14:paraId="2F61FE53" w14:textId="77777777" w:rsidR="00C142CD" w:rsidRPr="00166BB6" w:rsidRDefault="00C142CD" w:rsidP="00C142CD">
      <w:pPr>
        <w:pStyle w:val="Listapunktowana1"/>
        <w:numPr>
          <w:ilvl w:val="0"/>
          <w:numId w:val="0"/>
        </w:numPr>
        <w:spacing w:after="0"/>
        <w:jc w:val="both"/>
        <w:rPr>
          <w:sz w:val="20"/>
          <w:lang w:val="en-GB"/>
        </w:rPr>
      </w:pPr>
    </w:p>
    <w:p w14:paraId="5D668C9E" w14:textId="77777777" w:rsidR="00C142CD" w:rsidRPr="00B55650" w:rsidRDefault="00C142CD" w:rsidP="00C142CD">
      <w:pPr>
        <w:pStyle w:val="Listapunktowana1"/>
        <w:numPr>
          <w:ilvl w:val="0"/>
          <w:numId w:val="0"/>
        </w:numPr>
        <w:spacing w:after="0"/>
        <w:jc w:val="both"/>
        <w:rPr>
          <w:color w:val="E06B08" w:themeColor="accent6" w:themeShade="BF"/>
          <w:sz w:val="22"/>
          <w:szCs w:val="22"/>
        </w:rPr>
      </w:pPr>
      <w:r w:rsidRPr="00B55650">
        <w:rPr>
          <w:color w:val="E06B08" w:themeColor="accent6" w:themeShade="BF"/>
          <w:sz w:val="22"/>
          <w:szCs w:val="22"/>
          <w:lang w:val="en-GB"/>
        </w:rPr>
        <w:t>Achievements</w:t>
      </w:r>
      <w:r w:rsidRPr="00B55650">
        <w:rPr>
          <w:color w:val="E06B08" w:themeColor="accent6" w:themeShade="BF"/>
          <w:sz w:val="22"/>
          <w:szCs w:val="22"/>
        </w:rPr>
        <w:t>:</w:t>
      </w:r>
    </w:p>
    <w:p w14:paraId="422D7AC4" w14:textId="77777777" w:rsidR="00C142CD" w:rsidRPr="00166BB6" w:rsidRDefault="00C142CD" w:rsidP="00C142CD">
      <w:pPr>
        <w:pStyle w:val="Listapunktowana1"/>
        <w:numPr>
          <w:ilvl w:val="0"/>
          <w:numId w:val="0"/>
        </w:numPr>
        <w:spacing w:after="0"/>
        <w:jc w:val="both"/>
        <w:rPr>
          <w:sz w:val="20"/>
        </w:rPr>
      </w:pPr>
    </w:p>
    <w:p w14:paraId="320E8B92" w14:textId="2D468BF0" w:rsidR="00B13544" w:rsidRDefault="00084694" w:rsidP="00AE0A17">
      <w:pPr>
        <w:pStyle w:val="Listapunktowana1"/>
        <w:numPr>
          <w:ilvl w:val="0"/>
          <w:numId w:val="0"/>
        </w:numPr>
        <w:spacing w:after="0"/>
        <w:jc w:val="both"/>
        <w:rPr>
          <w:sz w:val="20"/>
        </w:rPr>
      </w:pPr>
      <w:r w:rsidRPr="00166BB6">
        <w:rPr>
          <w:sz w:val="20"/>
        </w:rPr>
        <w:t xml:space="preserve">Standardized UX/UI elements across the website so that they conformed to the same design hierarchy, bolstered the readability of policy proposal text segments via implementing truncation and overlay functions, and remastered the home pages hero banner with a sliding hero carousel that dynamically sourced all its components. </w:t>
      </w:r>
      <w:r w:rsidR="00C142CD" w:rsidRPr="00166BB6">
        <w:rPr>
          <w:sz w:val="20"/>
        </w:rPr>
        <w:t xml:space="preserve"> </w:t>
      </w:r>
    </w:p>
    <w:p w14:paraId="29630D4C" w14:textId="10555DB8" w:rsidR="00AE0A17" w:rsidRPr="007136BF" w:rsidRDefault="00F604CA" w:rsidP="00B13544">
      <w:pPr>
        <w:pStyle w:val="Podsekcja"/>
        <w:rPr>
          <w:sz w:val="22"/>
          <w:szCs w:val="22"/>
          <w:lang w:val="en-GB"/>
        </w:rPr>
      </w:pPr>
      <w:r>
        <w:rPr>
          <w:color w:val="669748" w:themeColor="accent2" w:themeShade="BF"/>
          <w:sz w:val="22"/>
          <w:szCs w:val="22"/>
          <w:lang w:val="en-GB"/>
        </w:rPr>
        <w:br/>
      </w:r>
      <w:r w:rsidR="00B13544" w:rsidRPr="007136BF">
        <w:rPr>
          <w:color w:val="669748" w:themeColor="accent2" w:themeShade="BF"/>
          <w:sz w:val="22"/>
          <w:szCs w:val="22"/>
          <w:lang w:val="en-GB"/>
        </w:rPr>
        <w:t>Other Employment</w:t>
      </w:r>
      <w:r w:rsidR="00B13544" w:rsidRPr="007136BF">
        <w:rPr>
          <w:sz w:val="22"/>
          <w:szCs w:val="22"/>
          <w:lang w:val="en-GB"/>
        </w:rPr>
        <w:br/>
      </w:r>
    </w:p>
    <w:p w14:paraId="0730F7AF" w14:textId="7B4CFBCE" w:rsidR="00AE0A17" w:rsidRDefault="00A86926" w:rsidP="00AE0A17">
      <w:pPr>
        <w:pStyle w:val="Podsekcja"/>
        <w:spacing w:before="0" w:after="0" w:line="360" w:lineRule="auto"/>
        <w:rPr>
          <w:sz w:val="20"/>
          <w:lang w:val="en-GB"/>
        </w:rPr>
      </w:pPr>
      <w:r w:rsidRPr="00585D1A">
        <w:rPr>
          <w:caps w:val="0"/>
          <w:sz w:val="24"/>
          <w:szCs w:val="24"/>
          <w:lang w:val="en-GB"/>
        </w:rPr>
        <w:t>Events Management As</w:t>
      </w:r>
      <w:r w:rsidR="003F21D4" w:rsidRPr="00585D1A">
        <w:rPr>
          <w:caps w:val="0"/>
          <w:sz w:val="24"/>
          <w:szCs w:val="24"/>
          <w:lang w:val="en-GB"/>
        </w:rPr>
        <w:t>s</w:t>
      </w:r>
      <w:r w:rsidRPr="00585D1A">
        <w:rPr>
          <w:caps w:val="0"/>
          <w:sz w:val="24"/>
          <w:szCs w:val="24"/>
          <w:lang w:val="en-GB"/>
        </w:rPr>
        <w:t>istant</w:t>
      </w:r>
      <w:r w:rsidR="009B063A" w:rsidRPr="00585D1A">
        <w:rPr>
          <w:caps w:val="0"/>
          <w:sz w:val="22"/>
          <w:szCs w:val="22"/>
          <w:lang w:val="en-GB"/>
        </w:rPr>
        <w:t xml:space="preserve">  </w:t>
      </w:r>
      <w:r w:rsidR="00A40B37" w:rsidRPr="00585D1A">
        <w:rPr>
          <w:caps w:val="0"/>
          <w:sz w:val="20"/>
          <w:lang w:val="en-GB"/>
        </w:rPr>
        <w:t xml:space="preserve">                                               </w:t>
      </w:r>
      <w:r w:rsidR="00075A62" w:rsidRPr="00585D1A">
        <w:rPr>
          <w:caps w:val="0"/>
          <w:sz w:val="20"/>
          <w:lang w:val="en-GB"/>
        </w:rPr>
        <w:t xml:space="preserve">                    </w:t>
      </w:r>
      <w:r w:rsidR="00A40B37" w:rsidRPr="00585D1A">
        <w:rPr>
          <w:caps w:val="0"/>
          <w:sz w:val="20"/>
          <w:lang w:val="en-GB"/>
        </w:rPr>
        <w:t xml:space="preserve">  </w:t>
      </w:r>
      <w:r w:rsidR="00A40B37" w:rsidRPr="00166BB6">
        <w:rPr>
          <w:caps w:val="0"/>
          <w:sz w:val="20"/>
          <w:lang w:val="en-GB"/>
        </w:rPr>
        <w:t>From April 2017 to December 2017</w:t>
      </w:r>
      <w:r w:rsidR="00703F64">
        <w:rPr>
          <w:caps w:val="0"/>
          <w:sz w:val="20"/>
          <w:lang w:val="en-GB"/>
        </w:rPr>
        <w:t>.</w:t>
      </w:r>
      <w:r w:rsidR="00A40B37" w:rsidRPr="00166BB6">
        <w:rPr>
          <w:sz w:val="20"/>
          <w:lang w:val="en-GB"/>
        </w:rPr>
        <w:br/>
      </w:r>
      <w:r w:rsidR="00F72154" w:rsidRPr="00166BB6">
        <w:rPr>
          <w:caps w:val="0"/>
          <w:sz w:val="20"/>
          <w:lang w:val="en-GB"/>
        </w:rPr>
        <w:t xml:space="preserve">Containerships </w:t>
      </w:r>
      <w:r w:rsidR="00F0200B" w:rsidRPr="00166BB6">
        <w:rPr>
          <w:caps w:val="0"/>
          <w:sz w:val="20"/>
          <w:lang w:val="en-GB"/>
        </w:rPr>
        <w:t>Gmb</w:t>
      </w:r>
      <w:r w:rsidR="00AE0A17">
        <w:rPr>
          <w:caps w:val="0"/>
          <w:sz w:val="20"/>
          <w:lang w:val="en-GB"/>
        </w:rPr>
        <w:t xml:space="preserve">H </w:t>
      </w:r>
      <w:r w:rsidR="00AE0A17" w:rsidRPr="00AE0A17">
        <w:rPr>
          <w:caps w:val="0"/>
          <w:sz w:val="20"/>
          <w:lang w:val="en-GB"/>
        </w:rPr>
        <w:t>(Part of the CMA CGM Shipping Group, the 4TH largest global shipping company).</w:t>
      </w:r>
    </w:p>
    <w:p w14:paraId="1956BEB9" w14:textId="7C9AA234" w:rsidR="001F6443" w:rsidRDefault="009E1ED0" w:rsidP="00AE0A17">
      <w:pPr>
        <w:pStyle w:val="Podsekcja"/>
        <w:spacing w:before="0" w:after="0" w:line="360" w:lineRule="auto"/>
        <w:rPr>
          <w:sz w:val="20"/>
          <w:lang w:val="en-GB"/>
        </w:rPr>
      </w:pPr>
      <w:r w:rsidRPr="00166BB6">
        <w:rPr>
          <w:b w:val="0"/>
          <w:caps w:val="0"/>
          <w:color w:val="000000" w:themeColor="text1"/>
          <w:sz w:val="20"/>
          <w:lang w:val="en-GB"/>
        </w:rPr>
        <w:t>Chilehaus A, Fischertwiete 2, 20095 Hamburg, Germany</w:t>
      </w:r>
    </w:p>
    <w:p w14:paraId="318DECF7" w14:textId="77777777" w:rsidR="00AE0A17" w:rsidRDefault="00AE0A17" w:rsidP="006812DD">
      <w:pPr>
        <w:pStyle w:val="Listapunktowana1"/>
        <w:numPr>
          <w:ilvl w:val="0"/>
          <w:numId w:val="0"/>
        </w:numPr>
        <w:spacing w:after="0"/>
        <w:jc w:val="both"/>
        <w:rPr>
          <w:sz w:val="22"/>
          <w:szCs w:val="22"/>
          <w:lang w:val="en-GB"/>
        </w:rPr>
      </w:pPr>
    </w:p>
    <w:p w14:paraId="24CCBDD4" w14:textId="03A3ED32" w:rsidR="00AE0A17" w:rsidRPr="00D73EE8" w:rsidRDefault="00AE0A17" w:rsidP="006812DD">
      <w:pPr>
        <w:pStyle w:val="Listapunktowana1"/>
        <w:numPr>
          <w:ilvl w:val="0"/>
          <w:numId w:val="0"/>
        </w:numPr>
        <w:spacing w:after="0"/>
        <w:jc w:val="both"/>
        <w:rPr>
          <w:sz w:val="22"/>
          <w:szCs w:val="22"/>
          <w:lang w:val="en-GB"/>
        </w:rPr>
      </w:pPr>
      <w:r w:rsidRPr="00B55650">
        <w:rPr>
          <w:color w:val="E06B08" w:themeColor="accent6" w:themeShade="BF"/>
          <w:sz w:val="22"/>
          <w:szCs w:val="22"/>
          <w:lang w:val="en-GB"/>
        </w:rPr>
        <w:lastRenderedPageBreak/>
        <w:t>Responsibilities:</w:t>
      </w:r>
      <w:r w:rsidR="007136BF" w:rsidRPr="00D73EE8">
        <w:rPr>
          <w:sz w:val="22"/>
          <w:szCs w:val="22"/>
          <w:lang w:val="en-GB"/>
        </w:rPr>
        <w:br/>
      </w:r>
    </w:p>
    <w:p w14:paraId="0CE0B08A" w14:textId="612901CC" w:rsidR="00C37615" w:rsidRDefault="00F72154" w:rsidP="006812DD">
      <w:pPr>
        <w:pStyle w:val="Listapunktowana1"/>
        <w:numPr>
          <w:ilvl w:val="0"/>
          <w:numId w:val="0"/>
        </w:numPr>
        <w:spacing w:after="0"/>
        <w:jc w:val="both"/>
        <w:rPr>
          <w:sz w:val="22"/>
          <w:szCs w:val="22"/>
          <w:lang w:val="en-GB"/>
        </w:rPr>
      </w:pPr>
      <w:r w:rsidRPr="00166BB6">
        <w:rPr>
          <w:sz w:val="20"/>
          <w:lang w:val="en-GB"/>
        </w:rPr>
        <w:t xml:space="preserve">Temporary posting helping with research, </w:t>
      </w:r>
      <w:r w:rsidR="006812DD" w:rsidRPr="00166BB6">
        <w:rPr>
          <w:sz w:val="20"/>
          <w:lang w:val="en-GB"/>
        </w:rPr>
        <w:t>collection</w:t>
      </w:r>
      <w:r w:rsidR="00EF0BBB" w:rsidRPr="00166BB6">
        <w:rPr>
          <w:sz w:val="20"/>
          <w:lang w:val="en-GB"/>
        </w:rPr>
        <w:t xml:space="preserve"> </w:t>
      </w:r>
      <w:r w:rsidR="005A00BD" w:rsidRPr="00166BB6">
        <w:rPr>
          <w:sz w:val="20"/>
          <w:lang w:val="en-GB"/>
        </w:rPr>
        <w:t>of customer</w:t>
      </w:r>
      <w:r w:rsidR="00EF0BBB" w:rsidRPr="00166BB6">
        <w:rPr>
          <w:sz w:val="20"/>
          <w:lang w:val="en-GB"/>
        </w:rPr>
        <w:t xml:space="preserve"> </w:t>
      </w:r>
      <w:r w:rsidRPr="00166BB6">
        <w:rPr>
          <w:sz w:val="20"/>
          <w:lang w:val="en-GB"/>
        </w:rPr>
        <w:t>dat</w:t>
      </w:r>
      <w:r w:rsidR="00EF0BBB" w:rsidRPr="00166BB6">
        <w:rPr>
          <w:sz w:val="20"/>
          <w:lang w:val="en-GB"/>
        </w:rPr>
        <w:t>a</w:t>
      </w:r>
      <w:r w:rsidRPr="00166BB6">
        <w:rPr>
          <w:sz w:val="20"/>
          <w:lang w:val="en-GB"/>
        </w:rPr>
        <w:t xml:space="preserve"> </w:t>
      </w:r>
      <w:r w:rsidR="005A00BD" w:rsidRPr="00166BB6">
        <w:rPr>
          <w:sz w:val="20"/>
          <w:lang w:val="en-GB"/>
        </w:rPr>
        <w:t>relating to import / export requirements in the Container logistics industry.</w:t>
      </w:r>
      <w:r w:rsidR="00FE4EA4" w:rsidRPr="00166BB6">
        <w:rPr>
          <w:sz w:val="20"/>
          <w:lang w:val="en-GB"/>
        </w:rPr>
        <w:t xml:space="preserve"> </w:t>
      </w:r>
      <w:r w:rsidRPr="00166BB6">
        <w:rPr>
          <w:sz w:val="20"/>
          <w:lang w:val="en-GB"/>
        </w:rPr>
        <w:t>Dutie</w:t>
      </w:r>
      <w:r w:rsidR="005A00BD" w:rsidRPr="00166BB6">
        <w:rPr>
          <w:sz w:val="20"/>
          <w:lang w:val="en-GB"/>
        </w:rPr>
        <w:t>s also</w:t>
      </w:r>
      <w:r w:rsidRPr="00166BB6">
        <w:rPr>
          <w:sz w:val="20"/>
          <w:lang w:val="en-GB"/>
        </w:rPr>
        <w:t xml:space="preserve"> involved</w:t>
      </w:r>
      <w:r w:rsidR="00A57CC7" w:rsidRPr="00166BB6">
        <w:rPr>
          <w:sz w:val="20"/>
          <w:lang w:val="en-GB"/>
        </w:rPr>
        <w:t xml:space="preserve"> suppor</w:t>
      </w:r>
      <w:r w:rsidR="005A00BD" w:rsidRPr="00166BB6">
        <w:rPr>
          <w:sz w:val="20"/>
          <w:lang w:val="en-GB"/>
        </w:rPr>
        <w:t>ting</w:t>
      </w:r>
      <w:r w:rsidRPr="00166BB6">
        <w:rPr>
          <w:sz w:val="20"/>
          <w:lang w:val="en-GB"/>
        </w:rPr>
        <w:t xml:space="preserve"> the event</w:t>
      </w:r>
      <w:r w:rsidR="005A00BD" w:rsidRPr="00166BB6">
        <w:rPr>
          <w:sz w:val="20"/>
          <w:lang w:val="en-GB"/>
        </w:rPr>
        <w:t>s</w:t>
      </w:r>
      <w:r w:rsidRPr="00166BB6">
        <w:rPr>
          <w:sz w:val="20"/>
          <w:lang w:val="en-GB"/>
        </w:rPr>
        <w:t xml:space="preserve"> team in, making appointments, answering the telephone, attending events as an </w:t>
      </w:r>
      <w:r w:rsidR="00AE0A17" w:rsidRPr="00166BB6">
        <w:rPr>
          <w:sz w:val="20"/>
          <w:lang w:val="en-GB"/>
        </w:rPr>
        <w:t>usher,</w:t>
      </w:r>
      <w:r w:rsidR="00FE4EA4" w:rsidRPr="00166BB6">
        <w:rPr>
          <w:sz w:val="20"/>
          <w:lang w:val="en-GB"/>
        </w:rPr>
        <w:t xml:space="preserve"> and helping the general public with industry information at exhibitions.</w:t>
      </w:r>
      <w:r w:rsidR="007136BF">
        <w:rPr>
          <w:sz w:val="22"/>
          <w:szCs w:val="22"/>
          <w:lang w:val="en-GB"/>
        </w:rPr>
        <w:br/>
      </w:r>
    </w:p>
    <w:p w14:paraId="6BB54972" w14:textId="77777777" w:rsidR="009C3E62" w:rsidRPr="007136BF" w:rsidRDefault="009C3E62" w:rsidP="006812DD">
      <w:pPr>
        <w:pStyle w:val="Listapunktowana1"/>
        <w:numPr>
          <w:ilvl w:val="0"/>
          <w:numId w:val="0"/>
        </w:numPr>
        <w:spacing w:after="0"/>
        <w:jc w:val="both"/>
        <w:rPr>
          <w:sz w:val="22"/>
          <w:szCs w:val="22"/>
          <w:lang w:val="en-GB"/>
        </w:rPr>
      </w:pPr>
    </w:p>
    <w:p w14:paraId="57FB0718" w14:textId="39228EFF" w:rsidR="00C37615" w:rsidRPr="00D73EE8" w:rsidRDefault="00B13544" w:rsidP="006812DD">
      <w:pPr>
        <w:pStyle w:val="Listapunktowana1"/>
        <w:numPr>
          <w:ilvl w:val="0"/>
          <w:numId w:val="0"/>
        </w:numPr>
        <w:spacing w:after="0"/>
        <w:jc w:val="both"/>
        <w:rPr>
          <w:sz w:val="20"/>
        </w:rPr>
      </w:pPr>
      <w:r w:rsidRPr="00B55650">
        <w:rPr>
          <w:color w:val="E06B08" w:themeColor="accent6" w:themeShade="BF"/>
          <w:sz w:val="22"/>
          <w:szCs w:val="22"/>
          <w:lang w:val="en-GB"/>
        </w:rPr>
        <w:t>Achievements</w:t>
      </w:r>
      <w:r w:rsidR="00B55650" w:rsidRPr="00B55650">
        <w:rPr>
          <w:color w:val="E06B08" w:themeColor="accent6" w:themeShade="BF"/>
          <w:sz w:val="22"/>
          <w:szCs w:val="22"/>
          <w:lang w:val="en-GB"/>
        </w:rPr>
        <w:t>:</w:t>
      </w:r>
      <w:r w:rsidR="007136BF" w:rsidRPr="00D73EE8">
        <w:rPr>
          <w:sz w:val="22"/>
          <w:szCs w:val="22"/>
          <w:lang w:val="en-GB"/>
        </w:rPr>
        <w:br/>
      </w:r>
    </w:p>
    <w:p w14:paraId="18DA6F35" w14:textId="1EAA667B" w:rsidR="00070A3A" w:rsidRPr="00166BB6" w:rsidRDefault="00070A3A" w:rsidP="006812DD">
      <w:pPr>
        <w:pStyle w:val="Listapunktowana1"/>
        <w:numPr>
          <w:ilvl w:val="0"/>
          <w:numId w:val="0"/>
        </w:numPr>
        <w:spacing w:after="0"/>
        <w:jc w:val="both"/>
        <w:rPr>
          <w:sz w:val="20"/>
        </w:rPr>
      </w:pPr>
      <w:r w:rsidRPr="00166BB6">
        <w:rPr>
          <w:sz w:val="20"/>
        </w:rPr>
        <w:t>Increased workflow efficiency by combining semi redundant</w:t>
      </w:r>
      <w:r w:rsidR="00F1507B" w:rsidRPr="00166BB6">
        <w:rPr>
          <w:sz w:val="20"/>
        </w:rPr>
        <w:t xml:space="preserve"> sales</w:t>
      </w:r>
      <w:r w:rsidRPr="00166BB6">
        <w:rPr>
          <w:sz w:val="20"/>
        </w:rPr>
        <w:t xml:space="preserve"> protocols</w:t>
      </w:r>
      <w:r w:rsidR="00F1507B" w:rsidRPr="00166BB6">
        <w:rPr>
          <w:sz w:val="20"/>
        </w:rPr>
        <w:t xml:space="preserve"> and Excel sheet schematics</w:t>
      </w:r>
      <w:r w:rsidRPr="00166BB6">
        <w:rPr>
          <w:sz w:val="20"/>
        </w:rPr>
        <w:t xml:space="preserve"> into </w:t>
      </w:r>
      <w:r w:rsidR="004A23E9" w:rsidRPr="00166BB6">
        <w:rPr>
          <w:sz w:val="20"/>
        </w:rPr>
        <w:t>more streamlined methodologies</w:t>
      </w:r>
      <w:r w:rsidRPr="00166BB6">
        <w:rPr>
          <w:sz w:val="20"/>
        </w:rPr>
        <w:t xml:space="preserve"> allowing for an increased number of leads resulting in increased volume of customer transactions.  </w:t>
      </w:r>
      <w:r w:rsidR="00DB4440">
        <w:rPr>
          <w:sz w:val="20"/>
        </w:rPr>
        <w:br/>
      </w:r>
    </w:p>
    <w:p w14:paraId="2B786316" w14:textId="77777777" w:rsidR="002206B2" w:rsidRPr="00166BB6" w:rsidRDefault="002206B2" w:rsidP="00DC5C7E">
      <w:pPr>
        <w:pStyle w:val="Listapunktowana1"/>
        <w:numPr>
          <w:ilvl w:val="0"/>
          <w:numId w:val="0"/>
        </w:numPr>
        <w:spacing w:after="0"/>
        <w:jc w:val="both"/>
        <w:rPr>
          <w:b/>
          <w:sz w:val="20"/>
        </w:rPr>
      </w:pPr>
    </w:p>
    <w:p w14:paraId="2A7C1026" w14:textId="33DEE6A9" w:rsidR="00DC5C7E" w:rsidRPr="00166BB6" w:rsidRDefault="00DC5C7E" w:rsidP="00DC5C7E">
      <w:pPr>
        <w:pStyle w:val="Listapunktowana1"/>
        <w:numPr>
          <w:ilvl w:val="0"/>
          <w:numId w:val="0"/>
        </w:numPr>
        <w:spacing w:after="0"/>
        <w:jc w:val="both"/>
        <w:rPr>
          <w:b/>
          <w:sz w:val="20"/>
          <w:lang w:val="en-GB"/>
        </w:rPr>
      </w:pPr>
      <w:r w:rsidRPr="00585D1A">
        <w:rPr>
          <w:b/>
          <w:sz w:val="24"/>
          <w:szCs w:val="24"/>
          <w:lang w:val="en-GB"/>
        </w:rPr>
        <w:t>Agency Worker</w:t>
      </w:r>
      <w:r w:rsidRPr="00585D1A">
        <w:rPr>
          <w:b/>
          <w:sz w:val="20"/>
          <w:lang w:val="en-GB"/>
        </w:rPr>
        <w:tab/>
      </w:r>
      <w:r w:rsidRPr="00166BB6">
        <w:rPr>
          <w:b/>
          <w:sz w:val="20"/>
          <w:lang w:val="en-GB"/>
        </w:rPr>
        <w:tab/>
        <w:t xml:space="preserve">                            </w:t>
      </w:r>
      <w:r w:rsidRPr="00166BB6">
        <w:rPr>
          <w:b/>
          <w:sz w:val="20"/>
          <w:lang w:val="en-GB"/>
        </w:rPr>
        <w:tab/>
      </w:r>
      <w:r w:rsidRPr="00166BB6">
        <w:rPr>
          <w:b/>
          <w:sz w:val="20"/>
          <w:lang w:val="en-GB"/>
        </w:rPr>
        <w:tab/>
      </w:r>
      <w:r w:rsidRPr="00166BB6">
        <w:rPr>
          <w:b/>
          <w:sz w:val="20"/>
          <w:lang w:val="en-GB"/>
        </w:rPr>
        <w:tab/>
      </w:r>
      <w:r w:rsidR="00075A62">
        <w:rPr>
          <w:b/>
          <w:sz w:val="20"/>
          <w:lang w:val="en-GB"/>
        </w:rPr>
        <w:t xml:space="preserve">                           </w:t>
      </w:r>
      <w:r w:rsidRPr="00166BB6">
        <w:rPr>
          <w:b/>
          <w:sz w:val="20"/>
          <w:lang w:val="en-GB"/>
        </w:rPr>
        <w:t xml:space="preserve">From September 2019 </w:t>
      </w:r>
      <w:r w:rsidR="002206B2" w:rsidRPr="00166BB6">
        <w:rPr>
          <w:b/>
          <w:sz w:val="20"/>
          <w:lang w:val="en-GB"/>
        </w:rPr>
        <w:t xml:space="preserve">to </w:t>
      </w:r>
      <w:r w:rsidR="00110775">
        <w:rPr>
          <w:b/>
          <w:sz w:val="20"/>
          <w:lang w:val="en-GB"/>
        </w:rPr>
        <w:t>2021</w:t>
      </w:r>
      <w:r w:rsidR="00BD2FF0">
        <w:rPr>
          <w:b/>
          <w:sz w:val="20"/>
          <w:lang w:val="en-GB"/>
        </w:rPr>
        <w:t>.</w:t>
      </w:r>
    </w:p>
    <w:p w14:paraId="7484429D" w14:textId="77777777" w:rsidR="00DC5C7E" w:rsidRPr="00166BB6" w:rsidRDefault="00DC5C7E" w:rsidP="00DC5C7E">
      <w:pPr>
        <w:pStyle w:val="Listapunktowana1"/>
        <w:numPr>
          <w:ilvl w:val="0"/>
          <w:numId w:val="0"/>
        </w:numPr>
        <w:spacing w:after="0"/>
        <w:jc w:val="both"/>
        <w:rPr>
          <w:b/>
          <w:sz w:val="20"/>
          <w:lang w:val="en-GB"/>
        </w:rPr>
      </w:pPr>
    </w:p>
    <w:p w14:paraId="10FC85D0" w14:textId="77777777" w:rsidR="00DC5C7E" w:rsidRPr="00166BB6" w:rsidRDefault="00DC5C7E" w:rsidP="00DC5C7E">
      <w:pPr>
        <w:pStyle w:val="Listapunktowana1"/>
        <w:numPr>
          <w:ilvl w:val="0"/>
          <w:numId w:val="0"/>
        </w:numPr>
        <w:spacing w:after="0"/>
        <w:jc w:val="both"/>
        <w:rPr>
          <w:b/>
          <w:sz w:val="20"/>
          <w:lang w:val="en-GB"/>
        </w:rPr>
      </w:pPr>
      <w:r w:rsidRPr="00166BB6">
        <w:rPr>
          <w:b/>
          <w:sz w:val="20"/>
          <w:lang w:val="en-GB"/>
        </w:rPr>
        <w:t>GigtoGig</w:t>
      </w:r>
    </w:p>
    <w:p w14:paraId="42A62AF1" w14:textId="77777777" w:rsidR="00DC5C7E" w:rsidRPr="00166BB6" w:rsidRDefault="00DC5C7E" w:rsidP="00DC5C7E">
      <w:pPr>
        <w:pStyle w:val="Listapunktowana1"/>
        <w:numPr>
          <w:ilvl w:val="0"/>
          <w:numId w:val="0"/>
        </w:numPr>
        <w:spacing w:after="0"/>
        <w:jc w:val="both"/>
        <w:rPr>
          <w:b/>
          <w:sz w:val="20"/>
          <w:lang w:val="en-GB"/>
        </w:rPr>
      </w:pPr>
    </w:p>
    <w:p w14:paraId="7BCA4A18" w14:textId="77777777" w:rsidR="00DC5C7E" w:rsidRPr="00166BB6" w:rsidRDefault="00DC5C7E" w:rsidP="00DC5C7E">
      <w:pPr>
        <w:pStyle w:val="Listapunktowana1"/>
        <w:numPr>
          <w:ilvl w:val="0"/>
          <w:numId w:val="0"/>
        </w:numPr>
        <w:spacing w:after="0"/>
        <w:jc w:val="both"/>
        <w:rPr>
          <w:sz w:val="20"/>
          <w:lang w:val="en-GB"/>
        </w:rPr>
      </w:pPr>
      <w:r w:rsidRPr="00166BB6">
        <w:rPr>
          <w:sz w:val="20"/>
          <w:lang w:val="en-GB"/>
        </w:rPr>
        <w:t>21 Young Street Edinburgh Scotland.</w:t>
      </w:r>
    </w:p>
    <w:p w14:paraId="1A89862A" w14:textId="77777777" w:rsidR="00DC5C7E" w:rsidRPr="00166BB6" w:rsidRDefault="00DC5C7E" w:rsidP="00DC5C7E">
      <w:pPr>
        <w:pStyle w:val="Listapunktowana1"/>
        <w:numPr>
          <w:ilvl w:val="0"/>
          <w:numId w:val="0"/>
        </w:numPr>
        <w:spacing w:after="0"/>
        <w:jc w:val="both"/>
        <w:rPr>
          <w:sz w:val="20"/>
          <w:lang w:val="en-GB"/>
        </w:rPr>
      </w:pPr>
    </w:p>
    <w:p w14:paraId="37E36A91" w14:textId="788B7207" w:rsidR="00DC5C7E" w:rsidRPr="00B55650" w:rsidRDefault="00DC5C7E" w:rsidP="006812DD">
      <w:pPr>
        <w:pStyle w:val="Listapunktowana1"/>
        <w:numPr>
          <w:ilvl w:val="0"/>
          <w:numId w:val="0"/>
        </w:numPr>
        <w:spacing w:after="0"/>
        <w:jc w:val="both"/>
        <w:rPr>
          <w:color w:val="E06B08" w:themeColor="accent6" w:themeShade="BF"/>
          <w:sz w:val="22"/>
          <w:szCs w:val="22"/>
          <w:lang w:val="en-GB"/>
        </w:rPr>
      </w:pPr>
      <w:r w:rsidRPr="00B55650">
        <w:rPr>
          <w:color w:val="E06B08" w:themeColor="accent6" w:themeShade="BF"/>
          <w:sz w:val="22"/>
          <w:szCs w:val="22"/>
          <w:lang w:val="en-GB"/>
        </w:rPr>
        <w:t>Responsibilities:</w:t>
      </w:r>
    </w:p>
    <w:p w14:paraId="5180ABCD" w14:textId="77777777" w:rsidR="00F1507B" w:rsidRPr="00166BB6" w:rsidRDefault="00F1507B" w:rsidP="006812DD">
      <w:pPr>
        <w:pStyle w:val="Listapunktowana1"/>
        <w:numPr>
          <w:ilvl w:val="0"/>
          <w:numId w:val="0"/>
        </w:numPr>
        <w:spacing w:after="0"/>
        <w:jc w:val="both"/>
        <w:rPr>
          <w:sz w:val="20"/>
          <w:lang w:val="en-GB"/>
        </w:rPr>
      </w:pPr>
    </w:p>
    <w:p w14:paraId="00666A85" w14:textId="0D509D15" w:rsidR="00DC5C7E" w:rsidRDefault="00DC5C7E" w:rsidP="006812DD">
      <w:pPr>
        <w:pStyle w:val="Listapunktowana1"/>
        <w:numPr>
          <w:ilvl w:val="0"/>
          <w:numId w:val="0"/>
        </w:numPr>
        <w:spacing w:after="0"/>
        <w:jc w:val="both"/>
        <w:rPr>
          <w:sz w:val="20"/>
          <w:lang w:val="en-GB"/>
        </w:rPr>
      </w:pPr>
      <w:r w:rsidRPr="00166BB6">
        <w:rPr>
          <w:sz w:val="20"/>
          <w:lang w:val="en-GB"/>
        </w:rPr>
        <w:t>Accessing an online portal for hiring opportunities and proceeding with them by committing to standardi</w:t>
      </w:r>
      <w:r w:rsidR="00B37FD2" w:rsidRPr="00166BB6">
        <w:rPr>
          <w:sz w:val="20"/>
          <w:lang w:val="en-GB"/>
        </w:rPr>
        <w:t>s</w:t>
      </w:r>
      <w:r w:rsidRPr="00166BB6">
        <w:rPr>
          <w:sz w:val="20"/>
          <w:lang w:val="en-GB"/>
        </w:rPr>
        <w:t xml:space="preserve">ed dress codes and meet-up specifications. Gigs </w:t>
      </w:r>
      <w:r w:rsidR="00C32953" w:rsidRPr="00166BB6">
        <w:rPr>
          <w:sz w:val="20"/>
          <w:lang w:val="en-GB"/>
        </w:rPr>
        <w:t>/ events</w:t>
      </w:r>
      <w:r w:rsidRPr="00166BB6">
        <w:rPr>
          <w:sz w:val="20"/>
          <w:lang w:val="en-GB"/>
        </w:rPr>
        <w:t xml:space="preserve"> typically range from stewarding at sports events to manning bar</w:t>
      </w:r>
      <w:r>
        <w:rPr>
          <w:sz w:val="20"/>
          <w:lang w:val="en-GB"/>
        </w:rPr>
        <w:t xml:space="preserve"> staff positions. </w:t>
      </w:r>
    </w:p>
    <w:p w14:paraId="3A5374F8" w14:textId="2EBB26F6" w:rsidR="00F1507B" w:rsidRDefault="00F1507B" w:rsidP="006812DD">
      <w:pPr>
        <w:pStyle w:val="Listapunktowana1"/>
        <w:numPr>
          <w:ilvl w:val="0"/>
          <w:numId w:val="0"/>
        </w:numPr>
        <w:spacing w:after="0"/>
        <w:jc w:val="both"/>
        <w:rPr>
          <w:sz w:val="20"/>
          <w:lang w:val="en-GB"/>
        </w:rPr>
      </w:pPr>
    </w:p>
    <w:p w14:paraId="5CD26F2D" w14:textId="2EBBF7F7" w:rsidR="00F1507B" w:rsidRPr="00D73EE8" w:rsidRDefault="00F1507B" w:rsidP="006812DD">
      <w:pPr>
        <w:pStyle w:val="Listapunktowana1"/>
        <w:numPr>
          <w:ilvl w:val="0"/>
          <w:numId w:val="0"/>
        </w:numPr>
        <w:spacing w:after="0"/>
        <w:jc w:val="both"/>
        <w:rPr>
          <w:color w:val="FABE8B" w:themeColor="accent6" w:themeTint="99"/>
          <w:sz w:val="22"/>
          <w:szCs w:val="22"/>
          <w:lang w:val="en-GB"/>
        </w:rPr>
      </w:pPr>
      <w:r w:rsidRPr="00B55650">
        <w:rPr>
          <w:color w:val="E06B08" w:themeColor="accent6" w:themeShade="BF"/>
          <w:sz w:val="22"/>
          <w:szCs w:val="22"/>
          <w:lang w:val="en-GB"/>
        </w:rPr>
        <w:t>Achievements:</w:t>
      </w:r>
    </w:p>
    <w:p w14:paraId="7C248D67" w14:textId="21519DFC" w:rsidR="00F1507B" w:rsidRDefault="00F1507B" w:rsidP="006812DD">
      <w:pPr>
        <w:pStyle w:val="Listapunktowana1"/>
        <w:numPr>
          <w:ilvl w:val="0"/>
          <w:numId w:val="0"/>
        </w:numPr>
        <w:spacing w:after="0"/>
        <w:jc w:val="both"/>
        <w:rPr>
          <w:sz w:val="22"/>
          <w:szCs w:val="22"/>
          <w:u w:val="single"/>
          <w:lang w:val="en-GB"/>
        </w:rPr>
      </w:pPr>
    </w:p>
    <w:p w14:paraId="53267FDF" w14:textId="62F13B57" w:rsidR="00F1507B" w:rsidRDefault="00F1507B" w:rsidP="006862B1">
      <w:pPr>
        <w:rPr>
          <w:sz w:val="20"/>
        </w:rPr>
      </w:pPr>
      <w:r w:rsidRPr="00F1507B">
        <w:rPr>
          <w:sz w:val="20"/>
        </w:rPr>
        <w:t xml:space="preserve">Viewed as a worthwhile steward </w:t>
      </w:r>
      <w:r>
        <w:rPr>
          <w:sz w:val="20"/>
        </w:rPr>
        <w:t>and</w:t>
      </w:r>
      <w:r w:rsidRPr="00F1507B">
        <w:rPr>
          <w:sz w:val="20"/>
        </w:rPr>
        <w:t xml:space="preserve"> </w:t>
      </w:r>
      <w:r>
        <w:rPr>
          <w:sz w:val="20"/>
        </w:rPr>
        <w:t xml:space="preserve">bar staff member </w:t>
      </w:r>
      <w:r w:rsidR="00C32953">
        <w:rPr>
          <w:sz w:val="20"/>
        </w:rPr>
        <w:t xml:space="preserve">as have </w:t>
      </w:r>
      <w:r>
        <w:rPr>
          <w:sz w:val="20"/>
        </w:rPr>
        <w:t xml:space="preserve"> been </w:t>
      </w:r>
      <w:r w:rsidRPr="00F1507B">
        <w:rPr>
          <w:sz w:val="20"/>
        </w:rPr>
        <w:t>asked back numerous times.</w:t>
      </w:r>
    </w:p>
    <w:p w14:paraId="4B736DA6" w14:textId="77777777" w:rsidR="00A16571" w:rsidRPr="00B13544" w:rsidRDefault="00A16571" w:rsidP="00A16571">
      <w:pPr>
        <w:pStyle w:val="Nagweksekcji"/>
        <w:rPr>
          <w:sz w:val="28"/>
          <w:szCs w:val="28"/>
          <w:lang w:val="en-GB"/>
        </w:rPr>
      </w:pPr>
      <w:r w:rsidRPr="00B13544">
        <w:rPr>
          <w:sz w:val="28"/>
          <w:szCs w:val="28"/>
          <w:lang w:val="en-GB"/>
        </w:rPr>
        <w:t>Voluntary Employment</w:t>
      </w:r>
    </w:p>
    <w:p w14:paraId="26425F5C" w14:textId="77777777" w:rsidR="00A16571" w:rsidRDefault="00A16571" w:rsidP="00A16571">
      <w:pPr>
        <w:rPr>
          <w:sz w:val="20"/>
          <w:lang w:val="en-GB"/>
        </w:rPr>
      </w:pPr>
      <w:r w:rsidRPr="00927B9F">
        <w:rPr>
          <w:sz w:val="20"/>
          <w:lang w:val="en-GB"/>
        </w:rPr>
        <w:t>In Brazil</w:t>
      </w:r>
      <w:r>
        <w:rPr>
          <w:sz w:val="20"/>
          <w:lang w:val="en-GB"/>
        </w:rPr>
        <w:t>,</w:t>
      </w:r>
      <w:r w:rsidRPr="00927B9F">
        <w:rPr>
          <w:sz w:val="20"/>
          <w:lang w:val="en-GB"/>
        </w:rPr>
        <w:t xml:space="preserve"> I would </w:t>
      </w:r>
      <w:r>
        <w:rPr>
          <w:sz w:val="20"/>
          <w:lang w:val="en-GB"/>
        </w:rPr>
        <w:t>station</w:t>
      </w:r>
      <w:r w:rsidRPr="00927B9F">
        <w:rPr>
          <w:sz w:val="20"/>
          <w:lang w:val="en-GB"/>
        </w:rPr>
        <w:t xml:space="preserve"> at various community fairs</w:t>
      </w:r>
      <w:r>
        <w:rPr>
          <w:sz w:val="20"/>
          <w:lang w:val="en-GB"/>
        </w:rPr>
        <w:t xml:space="preserve"> and </w:t>
      </w:r>
      <w:r w:rsidRPr="00927B9F">
        <w:rPr>
          <w:sz w:val="20"/>
          <w:lang w:val="en-GB"/>
        </w:rPr>
        <w:t xml:space="preserve">festivals </w:t>
      </w:r>
      <w:r>
        <w:rPr>
          <w:sz w:val="20"/>
          <w:lang w:val="en-GB"/>
        </w:rPr>
        <w:t>providing high quality</w:t>
      </w:r>
      <w:r w:rsidRPr="00927B9F">
        <w:rPr>
          <w:sz w:val="20"/>
          <w:lang w:val="en-GB"/>
        </w:rPr>
        <w:t xml:space="preserve"> cus</w:t>
      </w:r>
      <w:r>
        <w:rPr>
          <w:sz w:val="20"/>
          <w:lang w:val="en-GB"/>
        </w:rPr>
        <w:t>t</w:t>
      </w:r>
      <w:r w:rsidRPr="00927B9F">
        <w:rPr>
          <w:sz w:val="20"/>
          <w:lang w:val="en-GB"/>
        </w:rPr>
        <w:t>omer service</w:t>
      </w:r>
      <w:r>
        <w:rPr>
          <w:sz w:val="20"/>
          <w:lang w:val="en-GB"/>
        </w:rPr>
        <w:t xml:space="preserve"> in tasks </w:t>
      </w:r>
      <w:r w:rsidRPr="00927B9F">
        <w:rPr>
          <w:sz w:val="20"/>
          <w:lang w:val="en-GB"/>
        </w:rPr>
        <w:t xml:space="preserve"> such as ushering</w:t>
      </w:r>
      <w:r>
        <w:rPr>
          <w:sz w:val="20"/>
          <w:lang w:val="en-GB"/>
        </w:rPr>
        <w:t>,</w:t>
      </w:r>
      <w:r w:rsidRPr="00927B9F">
        <w:rPr>
          <w:sz w:val="20"/>
          <w:lang w:val="en-GB"/>
        </w:rPr>
        <w:t xml:space="preserve"> accounting for retail stalls a</w:t>
      </w:r>
      <w:r>
        <w:rPr>
          <w:sz w:val="20"/>
          <w:lang w:val="en-GB"/>
        </w:rPr>
        <w:t>s well as</w:t>
      </w:r>
      <w:r w:rsidRPr="00927B9F">
        <w:rPr>
          <w:sz w:val="20"/>
          <w:lang w:val="en-GB"/>
        </w:rPr>
        <w:t xml:space="preserve"> occupying waiting / front house attendance for food stalls. </w:t>
      </w:r>
    </w:p>
    <w:p w14:paraId="046EB20C" w14:textId="77777777" w:rsidR="00BF24FE" w:rsidRPr="00BF24FE" w:rsidRDefault="00BF24FE" w:rsidP="00BF24FE">
      <w:pPr>
        <w:pStyle w:val="Nagweksekcji"/>
        <w:rPr>
          <w:sz w:val="28"/>
          <w:szCs w:val="28"/>
          <w:lang w:val="en-GB"/>
        </w:rPr>
      </w:pPr>
      <w:r w:rsidRPr="00BF24FE">
        <w:rPr>
          <w:sz w:val="28"/>
          <w:szCs w:val="28"/>
          <w:lang w:val="en-GB"/>
        </w:rPr>
        <w:t>Languages</w:t>
      </w:r>
    </w:p>
    <w:p w14:paraId="73D534A9" w14:textId="73889623" w:rsidR="00BF24FE" w:rsidRDefault="00BF24FE" w:rsidP="006862B1">
      <w:pPr>
        <w:rPr>
          <w:sz w:val="20"/>
          <w:lang w:val="en-GB"/>
        </w:rPr>
      </w:pPr>
      <w:r>
        <w:rPr>
          <w:sz w:val="20"/>
          <w:lang w:val="en-GB"/>
        </w:rPr>
        <w:t xml:space="preserve">English </w:t>
      </w:r>
      <w:r w:rsidR="0015090E">
        <w:rPr>
          <w:sz w:val="20"/>
          <w:lang w:val="en-GB"/>
        </w:rPr>
        <w:t>-</w:t>
      </w:r>
      <w:r>
        <w:rPr>
          <w:sz w:val="20"/>
          <w:lang w:val="en-GB"/>
        </w:rPr>
        <w:t xml:space="preserve"> Native </w:t>
      </w:r>
      <w:r w:rsidR="0015090E">
        <w:rPr>
          <w:sz w:val="20"/>
          <w:lang w:val="en-GB"/>
        </w:rPr>
        <w:br/>
      </w:r>
      <w:r>
        <w:rPr>
          <w:sz w:val="20"/>
          <w:lang w:val="en-GB"/>
        </w:rPr>
        <w:t xml:space="preserve">Portuguese </w:t>
      </w:r>
      <w:r w:rsidR="0015090E">
        <w:rPr>
          <w:sz w:val="20"/>
          <w:lang w:val="en-GB"/>
        </w:rPr>
        <w:t>-</w:t>
      </w:r>
      <w:r>
        <w:rPr>
          <w:sz w:val="20"/>
          <w:lang w:val="en-GB"/>
        </w:rPr>
        <w:t xml:space="preserve"> Fluent.</w:t>
      </w:r>
    </w:p>
    <w:p w14:paraId="1B62ED3D" w14:textId="73FF3BB4" w:rsidR="00A16571" w:rsidRPr="00B13544" w:rsidRDefault="00A16571" w:rsidP="00A16571">
      <w:pPr>
        <w:pStyle w:val="Nagweksekcji"/>
        <w:rPr>
          <w:sz w:val="28"/>
          <w:szCs w:val="28"/>
          <w:lang w:val="en-GB"/>
        </w:rPr>
      </w:pPr>
      <w:r>
        <w:rPr>
          <w:sz w:val="28"/>
          <w:szCs w:val="28"/>
          <w:lang w:val="en-GB"/>
        </w:rPr>
        <w:t>Education</w:t>
      </w:r>
    </w:p>
    <w:p w14:paraId="2B7780D5" w14:textId="77777777" w:rsidR="00A16571" w:rsidRPr="00166BB6" w:rsidRDefault="00A16571" w:rsidP="00A16571">
      <w:pPr>
        <w:pStyle w:val="Listapunktowana1"/>
        <w:numPr>
          <w:ilvl w:val="0"/>
          <w:numId w:val="0"/>
        </w:numPr>
        <w:spacing w:after="0"/>
        <w:rPr>
          <w:b/>
          <w:bCs/>
          <w:color w:val="262626" w:themeColor="text1" w:themeTint="D9"/>
          <w:sz w:val="20"/>
          <w:lang w:val="en-GB"/>
        </w:rPr>
      </w:pPr>
      <w:r w:rsidRPr="00166BB6">
        <w:rPr>
          <w:b/>
          <w:bCs/>
          <w:color w:val="262626" w:themeColor="text1" w:themeTint="D9"/>
          <w:sz w:val="20"/>
          <w:lang w:val="en-GB"/>
        </w:rPr>
        <w:t>Napier Graduate in Web Development (Bachelors)</w:t>
      </w:r>
      <w:r>
        <w:rPr>
          <w:b/>
          <w:bCs/>
          <w:color w:val="262626" w:themeColor="text1" w:themeTint="D9"/>
          <w:sz w:val="20"/>
          <w:lang w:val="en-GB"/>
        </w:rPr>
        <w:t xml:space="preserve">                                    </w:t>
      </w:r>
      <w:r w:rsidRPr="00166BB6">
        <w:rPr>
          <w:sz w:val="20"/>
          <w:lang w:val="en-GB"/>
        </w:rPr>
        <w:t>10 Colinton Road, Edinburgh</w:t>
      </w:r>
      <w:r>
        <w:rPr>
          <w:sz w:val="20"/>
          <w:lang w:val="en-GB"/>
        </w:rPr>
        <w:t xml:space="preserve"> - </w:t>
      </w:r>
      <w:r w:rsidRPr="00166BB6">
        <w:rPr>
          <w:sz w:val="20"/>
          <w:lang w:val="en-GB"/>
        </w:rPr>
        <w:t>EH10 5DT</w:t>
      </w:r>
      <w:r>
        <w:rPr>
          <w:sz w:val="20"/>
          <w:lang w:val="en-GB"/>
        </w:rPr>
        <w:t>.</w:t>
      </w:r>
      <w:r>
        <w:rPr>
          <w:sz w:val="20"/>
          <w:lang w:val="en-GB"/>
        </w:rPr>
        <w:br/>
      </w:r>
    </w:p>
    <w:p w14:paraId="3377340D" w14:textId="77F8FD63" w:rsidR="00A16571" w:rsidRDefault="00A16571" w:rsidP="002A4E50">
      <w:pPr>
        <w:pStyle w:val="Listapunktowana1"/>
        <w:numPr>
          <w:ilvl w:val="0"/>
          <w:numId w:val="0"/>
        </w:numPr>
        <w:rPr>
          <w:sz w:val="20"/>
          <w:lang w:val="en-GB"/>
        </w:rPr>
      </w:pPr>
      <w:r w:rsidRPr="00166BB6">
        <w:rPr>
          <w:sz w:val="20"/>
          <w:lang w:val="en-GB"/>
        </w:rPr>
        <w:t>Studied c</w:t>
      </w:r>
      <w:r>
        <w:rPr>
          <w:sz w:val="20"/>
          <w:lang w:val="en-GB"/>
        </w:rPr>
        <w:t>e</w:t>
      </w:r>
      <w:r w:rsidRPr="00166BB6">
        <w:rPr>
          <w:sz w:val="20"/>
          <w:lang w:val="en-GB"/>
        </w:rPr>
        <w:t>ntred around UX/UI design, full-stack programming, and organizational planning.</w:t>
      </w:r>
    </w:p>
    <w:p w14:paraId="3F8484E8" w14:textId="54937A7E" w:rsidR="00A16571" w:rsidRPr="00B13544" w:rsidRDefault="00A16571" w:rsidP="00A16571">
      <w:pPr>
        <w:pStyle w:val="Nagweksekcji"/>
        <w:rPr>
          <w:sz w:val="28"/>
          <w:szCs w:val="28"/>
          <w:lang w:val="en-GB"/>
        </w:rPr>
      </w:pPr>
      <w:r>
        <w:rPr>
          <w:sz w:val="28"/>
          <w:szCs w:val="28"/>
          <w:lang w:val="en-GB"/>
        </w:rPr>
        <w:t>Interests</w:t>
      </w:r>
    </w:p>
    <w:p w14:paraId="01C899D7" w14:textId="77777777" w:rsidR="00A16571" w:rsidRDefault="00A16571" w:rsidP="00A16571">
      <w:pPr>
        <w:rPr>
          <w:sz w:val="20"/>
        </w:rPr>
      </w:pPr>
      <w:r>
        <w:rPr>
          <w:sz w:val="20"/>
        </w:rPr>
        <w:t>Tinkering with Stable Diffusion, digital marketing, basketball, self-improvement related activities, working out.</w:t>
      </w:r>
    </w:p>
    <w:p w14:paraId="5065077F" w14:textId="3D1B9DF8" w:rsidR="00C53C74" w:rsidRPr="00A16571" w:rsidRDefault="00362E9B" w:rsidP="00A16571">
      <w:pPr>
        <w:pStyle w:val="Listapunktowana1"/>
        <w:numPr>
          <w:ilvl w:val="0"/>
          <w:numId w:val="0"/>
        </w:numPr>
        <w:ind w:right="560"/>
        <w:rPr>
          <w:sz w:val="20"/>
          <w:lang w:val="en-GB"/>
        </w:rPr>
      </w:pPr>
      <w:r>
        <w:rPr>
          <w:sz w:val="28"/>
          <w:szCs w:val="28"/>
          <w:lang w:val="en-GB"/>
        </w:rPr>
        <w:br/>
      </w:r>
      <w:bookmarkEnd w:id="1"/>
    </w:p>
    <w:sectPr w:rsidR="00C53C74" w:rsidRPr="00A16571" w:rsidSect="00C003BC">
      <w:footerReference w:type="default" r:id="rId9"/>
      <w:pgSz w:w="11907" w:h="16839" w:code="9"/>
      <w:pgMar w:top="1440" w:right="1080" w:bottom="144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1F000" w14:textId="77777777" w:rsidR="00C003BC" w:rsidRDefault="00C003BC">
      <w:pPr>
        <w:spacing w:after="0"/>
      </w:pPr>
      <w:r>
        <w:separator/>
      </w:r>
    </w:p>
  </w:endnote>
  <w:endnote w:type="continuationSeparator" w:id="0">
    <w:p w14:paraId="3451B288" w14:textId="77777777" w:rsidR="00C003BC" w:rsidRDefault="00C003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ヒラギノ角ゴ Pro W3">
    <w:charset w:val="00"/>
    <w:family w:val="roman"/>
    <w:pitch w:val="default"/>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E3E1" w14:textId="77777777" w:rsidR="00C7671D" w:rsidRDefault="004E5B9E">
    <w:pPr>
      <w:pStyle w:val="stopka"/>
    </w:pPr>
    <w:r>
      <w:fldChar w:fldCharType="begin"/>
    </w:r>
    <w:r>
      <w:instrText xml:space="preserve"> PAGE   \* MERGEFORMAT </w:instrText>
    </w:r>
    <w:r>
      <w:fldChar w:fldCharType="separate"/>
    </w:r>
    <w:r w:rsidR="00EF3929" w:rsidRPr="00EF3929">
      <w:rPr>
        <w:noProof/>
        <w:lang w:val="pl-PL"/>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6527E" w14:textId="77777777" w:rsidR="00C003BC" w:rsidRDefault="00C003BC">
      <w:pPr>
        <w:spacing w:after="0"/>
      </w:pPr>
      <w:r>
        <w:separator/>
      </w:r>
    </w:p>
  </w:footnote>
  <w:footnote w:type="continuationSeparator" w:id="0">
    <w:p w14:paraId="6AF32D88" w14:textId="77777777" w:rsidR="00C003BC" w:rsidRDefault="00C003B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0FC019A"/>
    <w:lvl w:ilvl="0">
      <w:start w:val="1"/>
      <w:numFmt w:val="bullet"/>
      <w:pStyle w:val="Listapunktowana1"/>
      <w:lvlText w:val="·"/>
      <w:lvlJc w:val="left"/>
      <w:pPr>
        <w:tabs>
          <w:tab w:val="num" w:pos="144"/>
        </w:tabs>
        <w:ind w:left="144" w:hanging="144"/>
      </w:pPr>
      <w:rPr>
        <w:rFonts w:ascii="Cambria" w:hAnsi="Cambria" w:hint="default"/>
      </w:rPr>
    </w:lvl>
  </w:abstractNum>
  <w:abstractNum w:abstractNumId="1" w15:restartNumberingAfterBreak="0">
    <w:nsid w:val="39B63645"/>
    <w:multiLevelType w:val="hybridMultilevel"/>
    <w:tmpl w:val="AD82F254"/>
    <w:lvl w:ilvl="0" w:tplc="C33EC1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5070DB"/>
    <w:multiLevelType w:val="hybridMultilevel"/>
    <w:tmpl w:val="9F32B18C"/>
    <w:lvl w:ilvl="0" w:tplc="44D2BA9C">
      <w:numFmt w:val="bullet"/>
      <w:lvlText w:val="-"/>
      <w:lvlJc w:val="left"/>
      <w:pPr>
        <w:ind w:left="1965" w:hanging="360"/>
      </w:pPr>
      <w:rPr>
        <w:rFonts w:ascii="Cambria" w:eastAsiaTheme="minorHAnsi" w:hAnsi="Cambria" w:cstheme="minorBidi" w:hint="default"/>
      </w:rPr>
    </w:lvl>
    <w:lvl w:ilvl="1" w:tplc="04160003" w:tentative="1">
      <w:start w:val="1"/>
      <w:numFmt w:val="bullet"/>
      <w:lvlText w:val="o"/>
      <w:lvlJc w:val="left"/>
      <w:pPr>
        <w:ind w:left="2685" w:hanging="360"/>
      </w:pPr>
      <w:rPr>
        <w:rFonts w:ascii="Courier New" w:hAnsi="Courier New" w:cs="Courier New" w:hint="default"/>
      </w:rPr>
    </w:lvl>
    <w:lvl w:ilvl="2" w:tplc="04160005" w:tentative="1">
      <w:start w:val="1"/>
      <w:numFmt w:val="bullet"/>
      <w:lvlText w:val=""/>
      <w:lvlJc w:val="left"/>
      <w:pPr>
        <w:ind w:left="3405" w:hanging="360"/>
      </w:pPr>
      <w:rPr>
        <w:rFonts w:ascii="Wingdings" w:hAnsi="Wingdings" w:hint="default"/>
      </w:rPr>
    </w:lvl>
    <w:lvl w:ilvl="3" w:tplc="04160001" w:tentative="1">
      <w:start w:val="1"/>
      <w:numFmt w:val="bullet"/>
      <w:lvlText w:val=""/>
      <w:lvlJc w:val="left"/>
      <w:pPr>
        <w:ind w:left="4125" w:hanging="360"/>
      </w:pPr>
      <w:rPr>
        <w:rFonts w:ascii="Symbol" w:hAnsi="Symbol" w:hint="default"/>
      </w:rPr>
    </w:lvl>
    <w:lvl w:ilvl="4" w:tplc="04160003" w:tentative="1">
      <w:start w:val="1"/>
      <w:numFmt w:val="bullet"/>
      <w:lvlText w:val="o"/>
      <w:lvlJc w:val="left"/>
      <w:pPr>
        <w:ind w:left="4845" w:hanging="360"/>
      </w:pPr>
      <w:rPr>
        <w:rFonts w:ascii="Courier New" w:hAnsi="Courier New" w:cs="Courier New" w:hint="default"/>
      </w:rPr>
    </w:lvl>
    <w:lvl w:ilvl="5" w:tplc="04160005" w:tentative="1">
      <w:start w:val="1"/>
      <w:numFmt w:val="bullet"/>
      <w:lvlText w:val=""/>
      <w:lvlJc w:val="left"/>
      <w:pPr>
        <w:ind w:left="5565" w:hanging="360"/>
      </w:pPr>
      <w:rPr>
        <w:rFonts w:ascii="Wingdings" w:hAnsi="Wingdings" w:hint="default"/>
      </w:rPr>
    </w:lvl>
    <w:lvl w:ilvl="6" w:tplc="04160001" w:tentative="1">
      <w:start w:val="1"/>
      <w:numFmt w:val="bullet"/>
      <w:lvlText w:val=""/>
      <w:lvlJc w:val="left"/>
      <w:pPr>
        <w:ind w:left="6285" w:hanging="360"/>
      </w:pPr>
      <w:rPr>
        <w:rFonts w:ascii="Symbol" w:hAnsi="Symbol" w:hint="default"/>
      </w:rPr>
    </w:lvl>
    <w:lvl w:ilvl="7" w:tplc="04160003" w:tentative="1">
      <w:start w:val="1"/>
      <w:numFmt w:val="bullet"/>
      <w:lvlText w:val="o"/>
      <w:lvlJc w:val="left"/>
      <w:pPr>
        <w:ind w:left="7005" w:hanging="360"/>
      </w:pPr>
      <w:rPr>
        <w:rFonts w:ascii="Courier New" w:hAnsi="Courier New" w:cs="Courier New" w:hint="default"/>
      </w:rPr>
    </w:lvl>
    <w:lvl w:ilvl="8" w:tplc="04160005" w:tentative="1">
      <w:start w:val="1"/>
      <w:numFmt w:val="bullet"/>
      <w:lvlText w:val=""/>
      <w:lvlJc w:val="left"/>
      <w:pPr>
        <w:ind w:left="7725" w:hanging="360"/>
      </w:pPr>
      <w:rPr>
        <w:rFonts w:ascii="Wingdings" w:hAnsi="Wingdings" w:hint="default"/>
      </w:rPr>
    </w:lvl>
  </w:abstractNum>
  <w:num w:numId="1" w16cid:durableId="1658415558">
    <w:abstractNumId w:val="0"/>
  </w:num>
  <w:num w:numId="2" w16cid:durableId="549145560">
    <w:abstractNumId w:val="0"/>
    <w:lvlOverride w:ilvl="0">
      <w:startOverride w:val="1"/>
    </w:lvlOverride>
  </w:num>
  <w:num w:numId="3" w16cid:durableId="488327055">
    <w:abstractNumId w:val="0"/>
    <w:lvlOverride w:ilvl="0">
      <w:startOverride w:val="1"/>
    </w:lvlOverride>
  </w:num>
  <w:num w:numId="4" w16cid:durableId="494958235">
    <w:abstractNumId w:val="0"/>
    <w:lvlOverride w:ilvl="0">
      <w:startOverride w:val="1"/>
    </w:lvlOverride>
  </w:num>
  <w:num w:numId="5" w16cid:durableId="606470688">
    <w:abstractNumId w:val="1"/>
  </w:num>
  <w:num w:numId="6" w16cid:durableId="1864436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DF2"/>
    <w:rsid w:val="000009B5"/>
    <w:rsid w:val="00015E8A"/>
    <w:rsid w:val="00020A72"/>
    <w:rsid w:val="00021EC1"/>
    <w:rsid w:val="0002758D"/>
    <w:rsid w:val="0003032C"/>
    <w:rsid w:val="00031951"/>
    <w:rsid w:val="00045BCD"/>
    <w:rsid w:val="00046E29"/>
    <w:rsid w:val="00047AD6"/>
    <w:rsid w:val="0005314C"/>
    <w:rsid w:val="000554C4"/>
    <w:rsid w:val="00070A3A"/>
    <w:rsid w:val="00072C65"/>
    <w:rsid w:val="00075A62"/>
    <w:rsid w:val="000765CD"/>
    <w:rsid w:val="00084694"/>
    <w:rsid w:val="00085727"/>
    <w:rsid w:val="00087B5E"/>
    <w:rsid w:val="00090E09"/>
    <w:rsid w:val="000A2948"/>
    <w:rsid w:val="000B5939"/>
    <w:rsid w:val="000C7958"/>
    <w:rsid w:val="000D0FEC"/>
    <w:rsid w:val="0010053D"/>
    <w:rsid w:val="00110775"/>
    <w:rsid w:val="00113C83"/>
    <w:rsid w:val="001174C6"/>
    <w:rsid w:val="00132A72"/>
    <w:rsid w:val="0015090E"/>
    <w:rsid w:val="00154F58"/>
    <w:rsid w:val="0015526B"/>
    <w:rsid w:val="001626EC"/>
    <w:rsid w:val="00163A36"/>
    <w:rsid w:val="0016565D"/>
    <w:rsid w:val="00166BB6"/>
    <w:rsid w:val="00170506"/>
    <w:rsid w:val="00173473"/>
    <w:rsid w:val="001766FD"/>
    <w:rsid w:val="00184018"/>
    <w:rsid w:val="001930AB"/>
    <w:rsid w:val="001A3CEB"/>
    <w:rsid w:val="001B1755"/>
    <w:rsid w:val="001C01BC"/>
    <w:rsid w:val="001C0E9F"/>
    <w:rsid w:val="001F6443"/>
    <w:rsid w:val="00207564"/>
    <w:rsid w:val="002206B2"/>
    <w:rsid w:val="002209C1"/>
    <w:rsid w:val="00222888"/>
    <w:rsid w:val="0023149A"/>
    <w:rsid w:val="00233152"/>
    <w:rsid w:val="0023474E"/>
    <w:rsid w:val="00235B7D"/>
    <w:rsid w:val="00240CA6"/>
    <w:rsid w:val="00241334"/>
    <w:rsid w:val="00253C22"/>
    <w:rsid w:val="002729D2"/>
    <w:rsid w:val="00274125"/>
    <w:rsid w:val="00275E0A"/>
    <w:rsid w:val="0029387C"/>
    <w:rsid w:val="002A41B7"/>
    <w:rsid w:val="002A4E50"/>
    <w:rsid w:val="002B2EE9"/>
    <w:rsid w:val="002B58AA"/>
    <w:rsid w:val="002C1036"/>
    <w:rsid w:val="002C110F"/>
    <w:rsid w:val="002C2BFB"/>
    <w:rsid w:val="002C4E24"/>
    <w:rsid w:val="002D08E0"/>
    <w:rsid w:val="002D2673"/>
    <w:rsid w:val="002D2B72"/>
    <w:rsid w:val="002D74BF"/>
    <w:rsid w:val="002E0916"/>
    <w:rsid w:val="002E6993"/>
    <w:rsid w:val="002F3EDC"/>
    <w:rsid w:val="00300C52"/>
    <w:rsid w:val="00305C58"/>
    <w:rsid w:val="003132A0"/>
    <w:rsid w:val="003163B7"/>
    <w:rsid w:val="00322D36"/>
    <w:rsid w:val="00326C3D"/>
    <w:rsid w:val="003319A1"/>
    <w:rsid w:val="00336473"/>
    <w:rsid w:val="003515EB"/>
    <w:rsid w:val="003621F3"/>
    <w:rsid w:val="00362E9B"/>
    <w:rsid w:val="003707DE"/>
    <w:rsid w:val="00392BB2"/>
    <w:rsid w:val="00393685"/>
    <w:rsid w:val="00395D7A"/>
    <w:rsid w:val="003B5602"/>
    <w:rsid w:val="003C2053"/>
    <w:rsid w:val="003D32F4"/>
    <w:rsid w:val="003D4181"/>
    <w:rsid w:val="003F21D4"/>
    <w:rsid w:val="00400045"/>
    <w:rsid w:val="004011BF"/>
    <w:rsid w:val="00406BD0"/>
    <w:rsid w:val="00424CD6"/>
    <w:rsid w:val="00442789"/>
    <w:rsid w:val="00473427"/>
    <w:rsid w:val="00475625"/>
    <w:rsid w:val="00486EED"/>
    <w:rsid w:val="00486F16"/>
    <w:rsid w:val="00492DB3"/>
    <w:rsid w:val="00496D99"/>
    <w:rsid w:val="004A0C29"/>
    <w:rsid w:val="004A23E9"/>
    <w:rsid w:val="004A2CB8"/>
    <w:rsid w:val="004C37F7"/>
    <w:rsid w:val="004D07D2"/>
    <w:rsid w:val="004D6380"/>
    <w:rsid w:val="004E5B9E"/>
    <w:rsid w:val="00507DCA"/>
    <w:rsid w:val="00511251"/>
    <w:rsid w:val="00512D43"/>
    <w:rsid w:val="005173D5"/>
    <w:rsid w:val="005178D7"/>
    <w:rsid w:val="00520430"/>
    <w:rsid w:val="00520855"/>
    <w:rsid w:val="0053652C"/>
    <w:rsid w:val="0054099F"/>
    <w:rsid w:val="00542100"/>
    <w:rsid w:val="00545B65"/>
    <w:rsid w:val="00560828"/>
    <w:rsid w:val="0056592E"/>
    <w:rsid w:val="00573779"/>
    <w:rsid w:val="00585D1A"/>
    <w:rsid w:val="0058611F"/>
    <w:rsid w:val="0059151B"/>
    <w:rsid w:val="005950A8"/>
    <w:rsid w:val="005A00BD"/>
    <w:rsid w:val="005A4243"/>
    <w:rsid w:val="005A68EF"/>
    <w:rsid w:val="005C107C"/>
    <w:rsid w:val="005C368E"/>
    <w:rsid w:val="005C48BF"/>
    <w:rsid w:val="005C535D"/>
    <w:rsid w:val="005E001C"/>
    <w:rsid w:val="005E4705"/>
    <w:rsid w:val="005F10B3"/>
    <w:rsid w:val="005F7DE3"/>
    <w:rsid w:val="00601A02"/>
    <w:rsid w:val="00603DF9"/>
    <w:rsid w:val="00606831"/>
    <w:rsid w:val="00616885"/>
    <w:rsid w:val="0062301C"/>
    <w:rsid w:val="0065122E"/>
    <w:rsid w:val="00653ADC"/>
    <w:rsid w:val="006547FC"/>
    <w:rsid w:val="006574ED"/>
    <w:rsid w:val="00670FE5"/>
    <w:rsid w:val="0068078E"/>
    <w:rsid w:val="006812DD"/>
    <w:rsid w:val="00682B4D"/>
    <w:rsid w:val="006862B1"/>
    <w:rsid w:val="006906C6"/>
    <w:rsid w:val="00696294"/>
    <w:rsid w:val="006A4B42"/>
    <w:rsid w:val="006B44BE"/>
    <w:rsid w:val="006D2548"/>
    <w:rsid w:val="006E2494"/>
    <w:rsid w:val="006E2791"/>
    <w:rsid w:val="006F142C"/>
    <w:rsid w:val="006F3CCD"/>
    <w:rsid w:val="00703F64"/>
    <w:rsid w:val="007049B2"/>
    <w:rsid w:val="007136BF"/>
    <w:rsid w:val="007172AD"/>
    <w:rsid w:val="00721458"/>
    <w:rsid w:val="00721C7A"/>
    <w:rsid w:val="00741CED"/>
    <w:rsid w:val="007532B9"/>
    <w:rsid w:val="00754958"/>
    <w:rsid w:val="0076086D"/>
    <w:rsid w:val="007674CC"/>
    <w:rsid w:val="007832F3"/>
    <w:rsid w:val="00786090"/>
    <w:rsid w:val="0079413A"/>
    <w:rsid w:val="00795C35"/>
    <w:rsid w:val="00797C02"/>
    <w:rsid w:val="007A173A"/>
    <w:rsid w:val="007A4A66"/>
    <w:rsid w:val="007A6EC5"/>
    <w:rsid w:val="007B2639"/>
    <w:rsid w:val="007B337F"/>
    <w:rsid w:val="007B5659"/>
    <w:rsid w:val="007C5985"/>
    <w:rsid w:val="007C779F"/>
    <w:rsid w:val="007D3DBC"/>
    <w:rsid w:val="007E1BA9"/>
    <w:rsid w:val="007F1135"/>
    <w:rsid w:val="007F32ED"/>
    <w:rsid w:val="007F5839"/>
    <w:rsid w:val="007F5E11"/>
    <w:rsid w:val="0083591B"/>
    <w:rsid w:val="008424A2"/>
    <w:rsid w:val="00843457"/>
    <w:rsid w:val="00862282"/>
    <w:rsid w:val="00862652"/>
    <w:rsid w:val="00883C84"/>
    <w:rsid w:val="00897EFA"/>
    <w:rsid w:val="008A5E14"/>
    <w:rsid w:val="008B0CEF"/>
    <w:rsid w:val="008B400E"/>
    <w:rsid w:val="008C7A37"/>
    <w:rsid w:val="008C7A4D"/>
    <w:rsid w:val="008D743F"/>
    <w:rsid w:val="008F427A"/>
    <w:rsid w:val="009006C4"/>
    <w:rsid w:val="0091481E"/>
    <w:rsid w:val="009212E8"/>
    <w:rsid w:val="00927B9F"/>
    <w:rsid w:val="009376CA"/>
    <w:rsid w:val="00950D1D"/>
    <w:rsid w:val="00952F9F"/>
    <w:rsid w:val="00953B7B"/>
    <w:rsid w:val="009603A5"/>
    <w:rsid w:val="00966D5D"/>
    <w:rsid w:val="0097178B"/>
    <w:rsid w:val="00986E82"/>
    <w:rsid w:val="00993DC6"/>
    <w:rsid w:val="009B063A"/>
    <w:rsid w:val="009B1A83"/>
    <w:rsid w:val="009B7A3B"/>
    <w:rsid w:val="009C2BDC"/>
    <w:rsid w:val="009C3BCB"/>
    <w:rsid w:val="009C3E62"/>
    <w:rsid w:val="009C74C5"/>
    <w:rsid w:val="009D3B6B"/>
    <w:rsid w:val="009E1ED0"/>
    <w:rsid w:val="009F0A66"/>
    <w:rsid w:val="009F75B3"/>
    <w:rsid w:val="00A10614"/>
    <w:rsid w:val="00A16571"/>
    <w:rsid w:val="00A169B9"/>
    <w:rsid w:val="00A24A4F"/>
    <w:rsid w:val="00A312E2"/>
    <w:rsid w:val="00A334D1"/>
    <w:rsid w:val="00A40B37"/>
    <w:rsid w:val="00A46C0C"/>
    <w:rsid w:val="00A50EBD"/>
    <w:rsid w:val="00A57CC7"/>
    <w:rsid w:val="00A6491C"/>
    <w:rsid w:val="00A776D0"/>
    <w:rsid w:val="00A8496D"/>
    <w:rsid w:val="00A86926"/>
    <w:rsid w:val="00A94B13"/>
    <w:rsid w:val="00A977DE"/>
    <w:rsid w:val="00AA4280"/>
    <w:rsid w:val="00AA4F35"/>
    <w:rsid w:val="00AB7356"/>
    <w:rsid w:val="00AC756E"/>
    <w:rsid w:val="00AE0A17"/>
    <w:rsid w:val="00AF08B6"/>
    <w:rsid w:val="00B04323"/>
    <w:rsid w:val="00B05C07"/>
    <w:rsid w:val="00B071C1"/>
    <w:rsid w:val="00B123CE"/>
    <w:rsid w:val="00B13544"/>
    <w:rsid w:val="00B20074"/>
    <w:rsid w:val="00B2517D"/>
    <w:rsid w:val="00B3722A"/>
    <w:rsid w:val="00B37FD2"/>
    <w:rsid w:val="00B55650"/>
    <w:rsid w:val="00B60F4E"/>
    <w:rsid w:val="00B65C9C"/>
    <w:rsid w:val="00B75A31"/>
    <w:rsid w:val="00B815D4"/>
    <w:rsid w:val="00B854E4"/>
    <w:rsid w:val="00BA48A2"/>
    <w:rsid w:val="00BA6BB8"/>
    <w:rsid w:val="00BB61A0"/>
    <w:rsid w:val="00BC17A1"/>
    <w:rsid w:val="00BC36AC"/>
    <w:rsid w:val="00BD2FF0"/>
    <w:rsid w:val="00BD7EFA"/>
    <w:rsid w:val="00BE0D1C"/>
    <w:rsid w:val="00BF24FE"/>
    <w:rsid w:val="00BF3627"/>
    <w:rsid w:val="00BF41EF"/>
    <w:rsid w:val="00BF7E97"/>
    <w:rsid w:val="00C003BC"/>
    <w:rsid w:val="00C063E9"/>
    <w:rsid w:val="00C142CD"/>
    <w:rsid w:val="00C14C04"/>
    <w:rsid w:val="00C22CC9"/>
    <w:rsid w:val="00C25F81"/>
    <w:rsid w:val="00C32953"/>
    <w:rsid w:val="00C33D1A"/>
    <w:rsid w:val="00C37615"/>
    <w:rsid w:val="00C41101"/>
    <w:rsid w:val="00C444BF"/>
    <w:rsid w:val="00C53C74"/>
    <w:rsid w:val="00C714A1"/>
    <w:rsid w:val="00C7671D"/>
    <w:rsid w:val="00C93290"/>
    <w:rsid w:val="00CA23E0"/>
    <w:rsid w:val="00CA6CD6"/>
    <w:rsid w:val="00CD096F"/>
    <w:rsid w:val="00CF4321"/>
    <w:rsid w:val="00D25F77"/>
    <w:rsid w:val="00D32C08"/>
    <w:rsid w:val="00D614C3"/>
    <w:rsid w:val="00D71A62"/>
    <w:rsid w:val="00D73EE8"/>
    <w:rsid w:val="00D74B36"/>
    <w:rsid w:val="00D752E5"/>
    <w:rsid w:val="00D83CF4"/>
    <w:rsid w:val="00DB1A21"/>
    <w:rsid w:val="00DB4440"/>
    <w:rsid w:val="00DC2051"/>
    <w:rsid w:val="00DC2628"/>
    <w:rsid w:val="00DC4C75"/>
    <w:rsid w:val="00DC5C7E"/>
    <w:rsid w:val="00DC7D64"/>
    <w:rsid w:val="00DD6D62"/>
    <w:rsid w:val="00DE4C0B"/>
    <w:rsid w:val="00E11595"/>
    <w:rsid w:val="00E22ED5"/>
    <w:rsid w:val="00E27DF2"/>
    <w:rsid w:val="00E358F9"/>
    <w:rsid w:val="00E602FD"/>
    <w:rsid w:val="00E64D96"/>
    <w:rsid w:val="00E6581D"/>
    <w:rsid w:val="00E76485"/>
    <w:rsid w:val="00E828E2"/>
    <w:rsid w:val="00E868D8"/>
    <w:rsid w:val="00E9030B"/>
    <w:rsid w:val="00E943A4"/>
    <w:rsid w:val="00EA0B8C"/>
    <w:rsid w:val="00EA389A"/>
    <w:rsid w:val="00EA5F8B"/>
    <w:rsid w:val="00EA713A"/>
    <w:rsid w:val="00EC5511"/>
    <w:rsid w:val="00EE38B6"/>
    <w:rsid w:val="00EF0BBB"/>
    <w:rsid w:val="00EF3929"/>
    <w:rsid w:val="00EF4A2F"/>
    <w:rsid w:val="00F0200B"/>
    <w:rsid w:val="00F0300D"/>
    <w:rsid w:val="00F1507B"/>
    <w:rsid w:val="00F21479"/>
    <w:rsid w:val="00F2328C"/>
    <w:rsid w:val="00F437DC"/>
    <w:rsid w:val="00F44591"/>
    <w:rsid w:val="00F46180"/>
    <w:rsid w:val="00F604CA"/>
    <w:rsid w:val="00F62C70"/>
    <w:rsid w:val="00F66829"/>
    <w:rsid w:val="00F72154"/>
    <w:rsid w:val="00F73275"/>
    <w:rsid w:val="00F76CDA"/>
    <w:rsid w:val="00F777E2"/>
    <w:rsid w:val="00F82979"/>
    <w:rsid w:val="00F85959"/>
    <w:rsid w:val="00F869D1"/>
    <w:rsid w:val="00F9401A"/>
    <w:rsid w:val="00FD746F"/>
    <w:rsid w:val="00FD7528"/>
    <w:rsid w:val="00FE05DD"/>
    <w:rsid w:val="00FE483A"/>
    <w:rsid w:val="00FE4EA4"/>
    <w:rsid w:val="00FF2B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12F3"/>
  <w15:docId w15:val="{A2751C3E-1E97-424C-A807-4EC6B435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owisko">
    <w:name w:val="Stanowisko"/>
    <w:basedOn w:val="Normal"/>
    <w:next w:val="Normal"/>
    <w:link w:val="Tytuznak"/>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ytuznak">
    <w:name w:val="Tytuł (znak)"/>
    <w:basedOn w:val="DefaultParagraphFont"/>
    <w:link w:val="Stanowisko"/>
    <w:uiPriority w:val="2"/>
    <w:rPr>
      <w:rFonts w:asciiTheme="majorHAnsi" w:eastAsiaTheme="majorEastAsia" w:hAnsiTheme="majorHAnsi" w:cstheme="majorBidi"/>
      <w:color w:val="39A5B7" w:themeColor="accent1"/>
      <w:kern w:val="28"/>
      <w:sz w:val="52"/>
    </w:rPr>
  </w:style>
  <w:style w:type="character" w:customStyle="1" w:styleId="Tekstzastpczy1">
    <w:name w:val="Tekst zastępczy1"/>
    <w:basedOn w:val="DefaultParagraphFont"/>
    <w:uiPriority w:val="99"/>
    <w:semiHidden/>
    <w:rPr>
      <w:color w:val="808080"/>
    </w:rPr>
  </w:style>
  <w:style w:type="paragraph" w:customStyle="1" w:styleId="Nagweksekcji">
    <w:name w:val="Nagłówek sekcji"/>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customStyle="1" w:styleId="Listapunktowana1">
    <w:name w:val="Lista punktowana1"/>
    <w:basedOn w:val="Normal"/>
    <w:uiPriority w:val="1"/>
    <w:unhideWhenUsed/>
    <w:qFormat/>
    <w:pPr>
      <w:numPr>
        <w:numId w:val="1"/>
      </w:numPr>
      <w:spacing w:after="80"/>
    </w:pPr>
  </w:style>
  <w:style w:type="paragraph" w:customStyle="1" w:styleId="Podsekcja">
    <w:name w:val="Podsekcja"/>
    <w:basedOn w:val="Normal"/>
    <w:uiPriority w:val="1"/>
    <w:qFormat/>
    <w:pPr>
      <w:spacing w:before="280" w:after="120"/>
    </w:pPr>
    <w:rPr>
      <w:b/>
      <w:bCs/>
      <w:caps/>
      <w:color w:val="262626" w:themeColor="text1" w:themeTint="D9"/>
    </w:rPr>
  </w:style>
  <w:style w:type="paragraph" w:customStyle="1" w:styleId="nagwek">
    <w:name w:val="nagłówek"/>
    <w:basedOn w:val="Normal"/>
    <w:link w:val="Nagwekznak"/>
    <w:uiPriority w:val="99"/>
    <w:unhideWhenUsed/>
    <w:pPr>
      <w:tabs>
        <w:tab w:val="center" w:pos="4680"/>
        <w:tab w:val="right" w:pos="9360"/>
      </w:tabs>
      <w:spacing w:after="0"/>
    </w:pPr>
  </w:style>
  <w:style w:type="character" w:customStyle="1" w:styleId="Nagwekznak">
    <w:name w:val="Nagłówek (znak)"/>
    <w:basedOn w:val="DefaultParagraphFont"/>
    <w:link w:val="nagwek"/>
    <w:uiPriority w:val="99"/>
  </w:style>
  <w:style w:type="paragraph" w:customStyle="1" w:styleId="stopka">
    <w:name w:val="stopka"/>
    <w:basedOn w:val="Normal"/>
    <w:link w:val="Stopkaznak"/>
    <w:uiPriority w:val="99"/>
    <w:unhideWhenUsed/>
    <w:pPr>
      <w:spacing w:after="0"/>
      <w:jc w:val="right"/>
    </w:pPr>
    <w:rPr>
      <w:color w:val="39A5B7" w:themeColor="accent1"/>
    </w:rPr>
  </w:style>
  <w:style w:type="character" w:customStyle="1" w:styleId="Stopkaznak">
    <w:name w:val="Stopka (znak)"/>
    <w:basedOn w:val="DefaultParagraphFont"/>
    <w:link w:val="stopka"/>
    <w:uiPriority w:val="99"/>
    <w:rPr>
      <w:color w:val="39A5B7" w:themeColor="accent1"/>
    </w:rPr>
  </w:style>
  <w:style w:type="paragraph" w:customStyle="1" w:styleId="Data1">
    <w:name w:val="Data1"/>
    <w:basedOn w:val="Normal"/>
    <w:next w:val="Normal"/>
    <w:link w:val="Dataznak"/>
    <w:uiPriority w:val="1"/>
    <w:unhideWhenUsed/>
    <w:qFormat/>
    <w:pPr>
      <w:spacing w:before="720"/>
      <w:contextualSpacing/>
    </w:pPr>
    <w:rPr>
      <w:b/>
      <w:bCs/>
      <w:color w:val="0D0D0D" w:themeColor="text1" w:themeTint="F2"/>
    </w:rPr>
  </w:style>
  <w:style w:type="character" w:customStyle="1" w:styleId="Dataznak">
    <w:name w:val="Data (znak)"/>
    <w:basedOn w:val="DefaultParagraphFont"/>
    <w:link w:val="Data1"/>
    <w:uiPriority w:val="1"/>
    <w:rPr>
      <w:b/>
      <w:bCs/>
      <w:color w:val="0D0D0D" w:themeColor="text1" w:themeTint="F2"/>
    </w:rPr>
  </w:style>
  <w:style w:type="paragraph" w:customStyle="1" w:styleId="Adres">
    <w:name w:val="Adres"/>
    <w:basedOn w:val="Normal"/>
    <w:uiPriority w:val="1"/>
    <w:qFormat/>
    <w:pPr>
      <w:spacing w:line="336" w:lineRule="auto"/>
      <w:contextualSpacing/>
    </w:pPr>
  </w:style>
  <w:style w:type="paragraph" w:customStyle="1" w:styleId="Zwrotgrzecznociowy1">
    <w:name w:val="Zwrot grzecznościowy1"/>
    <w:basedOn w:val="Normal"/>
    <w:next w:val="Normal"/>
    <w:link w:val="Zwrotgrzecznociowyznak"/>
    <w:uiPriority w:val="2"/>
    <w:unhideWhenUsed/>
    <w:qFormat/>
    <w:pPr>
      <w:spacing w:before="800" w:after="180"/>
    </w:pPr>
    <w:rPr>
      <w:b/>
      <w:bCs/>
      <w:color w:val="0D0D0D" w:themeColor="text1" w:themeTint="F2"/>
    </w:rPr>
  </w:style>
  <w:style w:type="character" w:customStyle="1" w:styleId="Zwrotgrzecznociowyznak">
    <w:name w:val="Zwrot grzecznościowy (znak)"/>
    <w:basedOn w:val="DefaultParagraphFont"/>
    <w:link w:val="Zwrotgrzecznociowy1"/>
    <w:uiPriority w:val="2"/>
    <w:rPr>
      <w:b/>
      <w:bCs/>
      <w:color w:val="0D0D0D" w:themeColor="text1" w:themeTint="F2"/>
    </w:rPr>
  </w:style>
  <w:style w:type="paragraph" w:customStyle="1" w:styleId="Zamknicie">
    <w:name w:val="Zamknięcie"/>
    <w:basedOn w:val="Normal"/>
    <w:next w:val="Podpis1"/>
    <w:link w:val="Zamknicieznak"/>
    <w:uiPriority w:val="2"/>
    <w:unhideWhenUsed/>
    <w:qFormat/>
    <w:pPr>
      <w:spacing w:before="720" w:after="0"/>
    </w:pPr>
    <w:rPr>
      <w:b/>
      <w:bCs/>
      <w:color w:val="0D0D0D" w:themeColor="text1" w:themeTint="F2"/>
    </w:rPr>
  </w:style>
  <w:style w:type="character" w:customStyle="1" w:styleId="Zamknicieznak">
    <w:name w:val="Zamknięcie (znak)"/>
    <w:basedOn w:val="DefaultParagraphFont"/>
    <w:link w:val="Zamknicie"/>
    <w:uiPriority w:val="2"/>
    <w:rPr>
      <w:b/>
      <w:bCs/>
      <w:color w:val="0D0D0D" w:themeColor="text1" w:themeTint="F2"/>
    </w:rPr>
  </w:style>
  <w:style w:type="paragraph" w:customStyle="1" w:styleId="Podpis1">
    <w:name w:val="Podpis1"/>
    <w:basedOn w:val="Normal"/>
    <w:link w:val="Podpisznak"/>
    <w:uiPriority w:val="2"/>
    <w:unhideWhenUsed/>
    <w:qFormat/>
    <w:pPr>
      <w:spacing w:before="1080"/>
      <w:contextualSpacing/>
    </w:pPr>
    <w:rPr>
      <w:b/>
      <w:bCs/>
      <w:color w:val="0D0D0D" w:themeColor="text1" w:themeTint="F2"/>
    </w:rPr>
  </w:style>
  <w:style w:type="character" w:customStyle="1" w:styleId="Podpisznak">
    <w:name w:val="Podpis (znak)"/>
    <w:basedOn w:val="DefaultParagraphFont"/>
    <w:link w:val="Podpis1"/>
    <w:uiPriority w:val="2"/>
    <w:rPr>
      <w:b/>
      <w:bCs/>
      <w:color w:val="0D0D0D" w:themeColor="text1" w:themeTint="F2"/>
    </w:rPr>
  </w:style>
  <w:style w:type="paragraph" w:styleId="BalloonText">
    <w:name w:val="Balloon Text"/>
    <w:basedOn w:val="Normal"/>
    <w:link w:val="BalloonTextChar"/>
    <w:uiPriority w:val="99"/>
    <w:semiHidden/>
    <w:unhideWhenUsed/>
    <w:rsid w:val="005950A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0A8"/>
    <w:rPr>
      <w:rFonts w:ascii="Tahoma" w:hAnsi="Tahoma" w:cs="Tahoma"/>
      <w:sz w:val="16"/>
      <w:szCs w:val="16"/>
    </w:rPr>
  </w:style>
  <w:style w:type="character" w:styleId="PlaceholderText">
    <w:name w:val="Placeholder Text"/>
    <w:basedOn w:val="DefaultParagraphFont"/>
    <w:uiPriority w:val="99"/>
    <w:semiHidden/>
    <w:rsid w:val="00BA48A2"/>
    <w:rPr>
      <w:color w:val="808080"/>
    </w:rPr>
  </w:style>
  <w:style w:type="paragraph" w:customStyle="1" w:styleId="JobTitle">
    <w:name w:val="Job Title"/>
    <w:rsid w:val="005C368E"/>
    <w:pPr>
      <w:suppressAutoHyphens/>
      <w:spacing w:after="0" w:line="288" w:lineRule="auto"/>
    </w:pPr>
    <w:rPr>
      <w:rFonts w:ascii="Helvetica Neue" w:eastAsia="ヒラギノ角ゴ Pro W3" w:hAnsi="Helvetica Neue" w:cs="Times New Roman"/>
      <w:color w:val="000000"/>
      <w:sz w:val="16"/>
      <w:lang w:eastAsia="pl-PL"/>
    </w:rPr>
  </w:style>
  <w:style w:type="paragraph" w:styleId="Header">
    <w:name w:val="header"/>
    <w:basedOn w:val="Normal"/>
    <w:link w:val="HeaderChar"/>
    <w:uiPriority w:val="99"/>
    <w:unhideWhenUsed/>
    <w:rsid w:val="001C0E9F"/>
    <w:pPr>
      <w:tabs>
        <w:tab w:val="center" w:pos="4513"/>
        <w:tab w:val="right" w:pos="9026"/>
      </w:tabs>
      <w:spacing w:after="0"/>
    </w:pPr>
  </w:style>
  <w:style w:type="character" w:customStyle="1" w:styleId="HeaderChar">
    <w:name w:val="Header Char"/>
    <w:basedOn w:val="DefaultParagraphFont"/>
    <w:link w:val="Header"/>
    <w:uiPriority w:val="99"/>
    <w:rsid w:val="001C0E9F"/>
  </w:style>
  <w:style w:type="paragraph" w:styleId="Footer">
    <w:name w:val="footer"/>
    <w:basedOn w:val="Normal"/>
    <w:link w:val="FooterChar"/>
    <w:uiPriority w:val="99"/>
    <w:unhideWhenUsed/>
    <w:rsid w:val="001C0E9F"/>
    <w:pPr>
      <w:tabs>
        <w:tab w:val="center" w:pos="4513"/>
        <w:tab w:val="right" w:pos="9026"/>
      </w:tabs>
      <w:spacing w:after="0"/>
    </w:pPr>
  </w:style>
  <w:style w:type="character" w:customStyle="1" w:styleId="FooterChar">
    <w:name w:val="Footer Char"/>
    <w:basedOn w:val="DefaultParagraphFont"/>
    <w:link w:val="Footer"/>
    <w:uiPriority w:val="99"/>
    <w:rsid w:val="001C0E9F"/>
  </w:style>
  <w:style w:type="paragraph" w:styleId="ListParagraph">
    <w:name w:val="List Paragraph"/>
    <w:basedOn w:val="Normal"/>
    <w:uiPriority w:val="34"/>
    <w:qFormat/>
    <w:rsid w:val="004A0C29"/>
    <w:pPr>
      <w:ind w:left="720"/>
      <w:contextualSpacing/>
    </w:pPr>
  </w:style>
  <w:style w:type="character" w:styleId="CommentReference">
    <w:name w:val="annotation reference"/>
    <w:basedOn w:val="DefaultParagraphFont"/>
    <w:uiPriority w:val="99"/>
    <w:semiHidden/>
    <w:unhideWhenUsed/>
    <w:rsid w:val="00DC2628"/>
    <w:rPr>
      <w:sz w:val="16"/>
      <w:szCs w:val="16"/>
    </w:rPr>
  </w:style>
  <w:style w:type="paragraph" w:styleId="CommentText">
    <w:name w:val="annotation text"/>
    <w:basedOn w:val="Normal"/>
    <w:link w:val="CommentTextChar"/>
    <w:uiPriority w:val="99"/>
    <w:semiHidden/>
    <w:unhideWhenUsed/>
    <w:rsid w:val="00DC2628"/>
    <w:rPr>
      <w:sz w:val="20"/>
    </w:rPr>
  </w:style>
  <w:style w:type="character" w:customStyle="1" w:styleId="CommentTextChar">
    <w:name w:val="Comment Text Char"/>
    <w:basedOn w:val="DefaultParagraphFont"/>
    <w:link w:val="CommentText"/>
    <w:uiPriority w:val="99"/>
    <w:semiHidden/>
    <w:rsid w:val="00DC2628"/>
    <w:rPr>
      <w:sz w:val="20"/>
    </w:rPr>
  </w:style>
  <w:style w:type="paragraph" w:styleId="CommentSubject">
    <w:name w:val="annotation subject"/>
    <w:basedOn w:val="CommentText"/>
    <w:next w:val="CommentText"/>
    <w:link w:val="CommentSubjectChar"/>
    <w:uiPriority w:val="99"/>
    <w:semiHidden/>
    <w:unhideWhenUsed/>
    <w:rsid w:val="00DC2628"/>
    <w:rPr>
      <w:b/>
      <w:bCs/>
    </w:rPr>
  </w:style>
  <w:style w:type="character" w:customStyle="1" w:styleId="CommentSubjectChar">
    <w:name w:val="Comment Subject Char"/>
    <w:basedOn w:val="CommentTextChar"/>
    <w:link w:val="CommentSubject"/>
    <w:uiPriority w:val="99"/>
    <w:semiHidden/>
    <w:rsid w:val="00DC2628"/>
    <w:rPr>
      <w:b/>
      <w:bCs/>
      <w:sz w:val="20"/>
    </w:rPr>
  </w:style>
  <w:style w:type="paragraph" w:styleId="Revision">
    <w:name w:val="Revision"/>
    <w:hidden/>
    <w:uiPriority w:val="99"/>
    <w:semiHidden/>
    <w:rsid w:val="00C142CD"/>
    <w:pPr>
      <w:spacing w:after="0"/>
    </w:pPr>
  </w:style>
  <w:style w:type="paragraph" w:styleId="BodyText">
    <w:name w:val="Body Text"/>
    <w:basedOn w:val="Normal"/>
    <w:link w:val="BodyTextChar"/>
    <w:uiPriority w:val="1"/>
    <w:unhideWhenUsed/>
    <w:qFormat/>
    <w:rsid w:val="00AE0A17"/>
    <w:pPr>
      <w:widowControl w:val="0"/>
      <w:autoSpaceDE w:val="0"/>
      <w:autoSpaceDN w:val="0"/>
      <w:spacing w:after="0"/>
    </w:pPr>
    <w:rPr>
      <w:rFonts w:ascii="Cambria" w:eastAsia="Cambria" w:hAnsi="Cambria" w:cs="Cambria"/>
      <w:color w:val="auto"/>
      <w:sz w:val="20"/>
      <w:lang w:eastAsia="en-US"/>
    </w:rPr>
  </w:style>
  <w:style w:type="character" w:customStyle="1" w:styleId="BodyTextChar">
    <w:name w:val="Body Text Char"/>
    <w:basedOn w:val="DefaultParagraphFont"/>
    <w:link w:val="BodyText"/>
    <w:uiPriority w:val="1"/>
    <w:rsid w:val="00AE0A17"/>
    <w:rPr>
      <w:rFonts w:ascii="Cambria" w:eastAsia="Cambria" w:hAnsi="Cambria" w:cs="Cambria"/>
      <w:color w:val="auto"/>
      <w:sz w:val="20"/>
      <w:lang w:eastAsia="en-US"/>
    </w:rPr>
  </w:style>
  <w:style w:type="character" w:styleId="Hyperlink">
    <w:name w:val="Hyperlink"/>
    <w:basedOn w:val="DefaultParagraphFont"/>
    <w:uiPriority w:val="99"/>
    <w:unhideWhenUsed/>
    <w:rsid w:val="00DB4440"/>
    <w:rPr>
      <w:color w:val="39A5B7" w:themeColor="hyperlink"/>
      <w:u w:val="single"/>
    </w:rPr>
  </w:style>
  <w:style w:type="character" w:styleId="UnresolvedMention">
    <w:name w:val="Unresolved Mention"/>
    <w:basedOn w:val="DefaultParagraphFont"/>
    <w:uiPriority w:val="99"/>
    <w:semiHidden/>
    <w:unhideWhenUsed/>
    <w:rsid w:val="00DB4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96207">
      <w:bodyDiv w:val="1"/>
      <w:marLeft w:val="0"/>
      <w:marRight w:val="0"/>
      <w:marTop w:val="0"/>
      <w:marBottom w:val="0"/>
      <w:divBdr>
        <w:top w:val="none" w:sz="0" w:space="0" w:color="auto"/>
        <w:left w:val="none" w:sz="0" w:space="0" w:color="auto"/>
        <w:bottom w:val="none" w:sz="0" w:space="0" w:color="auto"/>
        <w:right w:val="none" w:sz="0" w:space="0" w:color="auto"/>
      </w:divBdr>
    </w:div>
    <w:div w:id="762994576">
      <w:bodyDiv w:val="1"/>
      <w:marLeft w:val="0"/>
      <w:marRight w:val="0"/>
      <w:marTop w:val="0"/>
      <w:marBottom w:val="0"/>
      <w:divBdr>
        <w:top w:val="none" w:sz="0" w:space="0" w:color="auto"/>
        <w:left w:val="none" w:sz="0" w:space="0" w:color="auto"/>
        <w:bottom w:val="none" w:sz="0" w:space="0" w:color="auto"/>
        <w:right w:val="none" w:sz="0" w:space="0" w:color="auto"/>
      </w:divBdr>
    </w:div>
    <w:div w:id="1065563480">
      <w:bodyDiv w:val="1"/>
      <w:marLeft w:val="0"/>
      <w:marRight w:val="0"/>
      <w:marTop w:val="0"/>
      <w:marBottom w:val="0"/>
      <w:divBdr>
        <w:top w:val="none" w:sz="0" w:space="0" w:color="auto"/>
        <w:left w:val="none" w:sz="0" w:space="0" w:color="auto"/>
        <w:bottom w:val="none" w:sz="0" w:space="0" w:color="auto"/>
        <w:right w:val="none" w:sz="0" w:space="0" w:color="auto"/>
      </w:divBdr>
    </w:div>
    <w:div w:id="1340817479">
      <w:bodyDiv w:val="1"/>
      <w:marLeft w:val="0"/>
      <w:marRight w:val="0"/>
      <w:marTop w:val="0"/>
      <w:marBottom w:val="0"/>
      <w:divBdr>
        <w:top w:val="none" w:sz="0" w:space="0" w:color="auto"/>
        <w:left w:val="none" w:sz="0" w:space="0" w:color="auto"/>
        <w:bottom w:val="none" w:sz="0" w:space="0" w:color="auto"/>
        <w:right w:val="none" w:sz="0" w:space="0" w:color="auto"/>
      </w:divBdr>
    </w:div>
    <w:div w:id="1400400451">
      <w:bodyDiv w:val="1"/>
      <w:marLeft w:val="0"/>
      <w:marRight w:val="0"/>
      <w:marTop w:val="0"/>
      <w:marBottom w:val="0"/>
      <w:divBdr>
        <w:top w:val="none" w:sz="0" w:space="0" w:color="auto"/>
        <w:left w:val="none" w:sz="0" w:space="0" w:color="auto"/>
        <w:bottom w:val="none" w:sz="0" w:space="0" w:color="auto"/>
        <w:right w:val="none" w:sz="0" w:space="0" w:color="auto"/>
      </w:divBdr>
    </w:div>
    <w:div w:id="155546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k.ZIAJA\AppData\Roaming\Microsoft\Szablony\&#379;yciory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5B1ADCD1134C16A6FF4A9A053B0316"/>
        <w:category>
          <w:name w:val="Ogólne"/>
          <w:gallery w:val="placeholder"/>
        </w:category>
        <w:types>
          <w:type w:val="bbPlcHdr"/>
        </w:types>
        <w:behaviors>
          <w:behavior w:val="content"/>
        </w:behaviors>
        <w:guid w:val="{F802F6B1-3351-4939-B9D5-BA603C402083}"/>
      </w:docPartPr>
      <w:docPartBody>
        <w:p w:rsidR="00585F8F" w:rsidRDefault="0040123A">
          <w:pPr>
            <w:pStyle w:val="335B1ADCD1134C16A6FF4A9A053B0316"/>
          </w:pPr>
          <w:r>
            <w:t>[Imię i nazwisko]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ヒラギノ角ゴ Pro W3">
    <w:charset w:val="00"/>
    <w:family w:val="roman"/>
    <w:pitch w:val="default"/>
  </w:font>
  <w:font w:name="ＭＳ 明朝">
    <w:altName w:val="MS Mincho"/>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游明朝">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0FC019A"/>
    <w:lvl w:ilvl="0">
      <w:start w:val="1"/>
      <w:numFmt w:val="bullet"/>
      <w:lvlText w:val="·"/>
      <w:lvlJc w:val="left"/>
      <w:pPr>
        <w:tabs>
          <w:tab w:val="num" w:pos="144"/>
        </w:tabs>
        <w:ind w:left="144" w:hanging="144"/>
      </w:pPr>
      <w:rPr>
        <w:rFonts w:ascii="Cambria" w:hAnsi="Cambria" w:hint="default"/>
      </w:rPr>
    </w:lvl>
  </w:abstractNum>
  <w:num w:numId="1" w16cid:durableId="48929362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23A"/>
    <w:rsid w:val="00047AC5"/>
    <w:rsid w:val="000758B2"/>
    <w:rsid w:val="000927F8"/>
    <w:rsid w:val="000A0FFC"/>
    <w:rsid w:val="000E557E"/>
    <w:rsid w:val="00126528"/>
    <w:rsid w:val="001D1BF1"/>
    <w:rsid w:val="00222B56"/>
    <w:rsid w:val="00230DDB"/>
    <w:rsid w:val="00236281"/>
    <w:rsid w:val="002501FD"/>
    <w:rsid w:val="00294143"/>
    <w:rsid w:val="003032C2"/>
    <w:rsid w:val="00311DB4"/>
    <w:rsid w:val="00315CE5"/>
    <w:rsid w:val="0036771F"/>
    <w:rsid w:val="003D6269"/>
    <w:rsid w:val="0040123A"/>
    <w:rsid w:val="0046282F"/>
    <w:rsid w:val="00503F53"/>
    <w:rsid w:val="00504EA5"/>
    <w:rsid w:val="0058466E"/>
    <w:rsid w:val="00585F8F"/>
    <w:rsid w:val="00592409"/>
    <w:rsid w:val="005C0E8A"/>
    <w:rsid w:val="005F6973"/>
    <w:rsid w:val="00640BD7"/>
    <w:rsid w:val="006413B0"/>
    <w:rsid w:val="006F78B6"/>
    <w:rsid w:val="00700D6A"/>
    <w:rsid w:val="00702B75"/>
    <w:rsid w:val="008476B5"/>
    <w:rsid w:val="00897303"/>
    <w:rsid w:val="008B0830"/>
    <w:rsid w:val="008E2BD9"/>
    <w:rsid w:val="00951D28"/>
    <w:rsid w:val="00981B14"/>
    <w:rsid w:val="00AC6407"/>
    <w:rsid w:val="00AD6017"/>
    <w:rsid w:val="00AF7FED"/>
    <w:rsid w:val="00C276C1"/>
    <w:rsid w:val="00C41B41"/>
    <w:rsid w:val="00C56459"/>
    <w:rsid w:val="00D21CFD"/>
    <w:rsid w:val="00D918A0"/>
    <w:rsid w:val="00DA12C6"/>
    <w:rsid w:val="00DD2659"/>
    <w:rsid w:val="00DE111A"/>
    <w:rsid w:val="00DE5E73"/>
    <w:rsid w:val="00E3534A"/>
    <w:rsid w:val="00E47049"/>
    <w:rsid w:val="00E757BF"/>
    <w:rsid w:val="00F42946"/>
    <w:rsid w:val="00F77B55"/>
    <w:rsid w:val="00F93788"/>
    <w:rsid w:val="00FF4CF4"/>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5B1ADCD1134C16A6FF4A9A053B0316">
    <w:name w:val="335B1ADCD1134C16A6FF4A9A053B03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07B49-88DA-4690-AB86-CBF81163F6DB}">
  <ds:schemaRefs>
    <ds:schemaRef ds:uri="http://schemas.microsoft.com/sharepoint/v3/contenttype/forms"/>
  </ds:schemaRefs>
</ds:datastoreItem>
</file>

<file path=customXml/itemProps2.xml><?xml version="1.0" encoding="utf-8"?>
<ds:datastoreItem xmlns:ds="http://schemas.openxmlformats.org/officeDocument/2006/customXml" ds:itemID="{3EE61C60-3057-43EA-A4EE-082708E4A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Życiorys.dotx</Template>
  <TotalTime>1333</TotalTime>
  <Pages>2</Pages>
  <Words>599</Words>
  <Characters>3417</Characters>
  <Application>Microsoft Office Word</Application>
  <DocSecurity>0</DocSecurity>
  <Lines>28</Lines>
  <Paragraphs>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Pae</dc:creator>
  <cp:keywords/>
  <dc:description/>
  <cp:lastModifiedBy>Lawrence Pae ec1927539</cp:lastModifiedBy>
  <cp:revision>84</cp:revision>
  <dcterms:created xsi:type="dcterms:W3CDTF">2020-01-03T12:16:00Z</dcterms:created>
  <dcterms:modified xsi:type="dcterms:W3CDTF">2024-03-20T14:41:00Z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